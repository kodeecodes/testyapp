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CCFB0" w14:textId="77777777" w:rsidR="001C38A6" w:rsidRDefault="001C38A6" w:rsidP="001C38A6">
      <w:r>
        <w:t>Day 2</w:t>
      </w:r>
    </w:p>
    <w:p w14:paraId="10B96BDE" w14:textId="77777777" w:rsidR="001C38A6" w:rsidRDefault="001C38A6" w:rsidP="001C38A6"/>
    <w:p w14:paraId="35F13F0D" w14:textId="2B513378" w:rsidR="001C38A6" w:rsidRDefault="001C38A6" w:rsidP="001C38A6">
      <w:pPr>
        <w:pStyle w:val="ListParagraph"/>
        <w:numPr>
          <w:ilvl w:val="0"/>
          <w:numId w:val="2"/>
        </w:numPr>
      </w:pPr>
      <w:r w:rsidRPr="001C38A6">
        <w:rPr>
          <w:rFonts w:ascii="AppleSystemUIFont" w:hAnsi="AppleSystemUIFont" w:cs="AppleSystemUIFont"/>
          <w:kern w:val="0"/>
          <w:sz w:val="26"/>
          <w:szCs w:val="26"/>
        </w:rPr>
        <w:t>Use AI to draft outline for college entrance letter using Google career explorer</w:t>
      </w:r>
    </w:p>
    <w:p w14:paraId="5A2F24B8" w14:textId="077117E5" w:rsidR="001C38A6" w:rsidRDefault="001C38A6" w:rsidP="001C38A6">
      <w:pPr>
        <w:rPr>
          <w:rFonts w:ascii="AppleSystemUIFont" w:hAnsi="AppleSystemUIFont" w:cs="AppleSystemUIFont"/>
          <w:kern w:val="0"/>
          <w:sz w:val="26"/>
          <w:szCs w:val="26"/>
        </w:rPr>
      </w:pPr>
      <w:hyperlink r:id="rId5" w:history="1">
        <w:r w:rsidRPr="00C731A8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https://grow.google/career-dreamer/home/profile/experience/0</w:t>
        </w:r>
      </w:hyperlink>
    </w:p>
    <w:p w14:paraId="572D56E4" w14:textId="587B4BD0" w:rsidR="00804EB8" w:rsidRDefault="00804EB8" w:rsidP="001C38A6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78BFA12C" w14:textId="20EE2AE8" w:rsidR="00804EB8" w:rsidRPr="00804EB8" w:rsidRDefault="00804EB8" w:rsidP="00804EB8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Google Say What You See - </w:t>
      </w:r>
      <w:hyperlink r:id="rId6" w:history="1">
        <w:r w:rsidRPr="00C731A8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https://artsandculture.google.com/experiment/say-what-you-see/jwG3m7wQShZngw?hl=en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51BFE320" w14:textId="77777777" w:rsidR="001C38A6" w:rsidRDefault="001C38A6" w:rsidP="001C38A6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4DBD3540" w14:textId="0B72985B" w:rsidR="001C38A6" w:rsidRDefault="001C38A6" w:rsidP="001C38A6">
      <w:pPr>
        <w:pStyle w:val="ListParagraph"/>
        <w:numPr>
          <w:ilvl w:val="0"/>
          <w:numId w:val="2"/>
        </w:numPr>
      </w:pPr>
      <w:r>
        <w:t>AI Prompting</w:t>
      </w:r>
    </w:p>
    <w:p w14:paraId="5DDE35F6" w14:textId="24618C46" w:rsidR="001C38A6" w:rsidRDefault="001C38A6" w:rsidP="001C38A6">
      <w:pPr>
        <w:pStyle w:val="ListParagraph"/>
        <w:numPr>
          <w:ilvl w:val="1"/>
          <w:numId w:val="2"/>
        </w:numPr>
      </w:pPr>
      <w:r>
        <w:t xml:space="preserve">AI is only as good as the </w:t>
      </w:r>
      <w:r w:rsidR="00B716E4">
        <w:t>instructions you</w:t>
      </w:r>
      <w:r>
        <w:t xml:space="preserve"> give it. Better prompts = better results.</w:t>
      </w:r>
    </w:p>
    <w:p w14:paraId="1575CD7C" w14:textId="011DE4C5" w:rsidR="001C38A6" w:rsidRDefault="001C38A6" w:rsidP="001C38A6">
      <w:pPr>
        <w:pStyle w:val="ListParagraph"/>
        <w:numPr>
          <w:ilvl w:val="1"/>
          <w:numId w:val="2"/>
        </w:numPr>
      </w:pPr>
      <w:r>
        <w:t>Try these three prompts:</w:t>
      </w:r>
    </w:p>
    <w:p w14:paraId="4DA3F9C7" w14:textId="6B8D4C18" w:rsidR="001C38A6" w:rsidRDefault="001C38A6" w:rsidP="001C38A6">
      <w:pPr>
        <w:pStyle w:val="ListParagraph"/>
        <w:numPr>
          <w:ilvl w:val="2"/>
          <w:numId w:val="2"/>
        </w:numPr>
      </w:pPr>
      <w:r>
        <w:t>Write me a song</w:t>
      </w:r>
    </w:p>
    <w:p w14:paraId="5961C6B1" w14:textId="20262CD0" w:rsidR="001C38A6" w:rsidRDefault="001C38A6" w:rsidP="001C38A6">
      <w:pPr>
        <w:pStyle w:val="ListParagraph"/>
        <w:numPr>
          <w:ilvl w:val="2"/>
          <w:numId w:val="2"/>
        </w:numPr>
      </w:pPr>
      <w:r>
        <w:t>Write me a love song</w:t>
      </w:r>
    </w:p>
    <w:p w14:paraId="41D705E8" w14:textId="25988BA1" w:rsidR="001C38A6" w:rsidRDefault="001C38A6" w:rsidP="001C38A6">
      <w:pPr>
        <w:pStyle w:val="ListParagraph"/>
        <w:numPr>
          <w:ilvl w:val="2"/>
          <w:numId w:val="2"/>
        </w:numPr>
      </w:pPr>
      <w:r>
        <w:t>Write me a love song about giraffes</w:t>
      </w:r>
    </w:p>
    <w:p w14:paraId="49930505" w14:textId="4A0D2E90" w:rsidR="001C38A6" w:rsidRDefault="001C38A6" w:rsidP="001C38A6">
      <w:pPr>
        <w:pStyle w:val="ListParagraph"/>
        <w:numPr>
          <w:ilvl w:val="1"/>
          <w:numId w:val="2"/>
        </w:numPr>
      </w:pPr>
      <w:r>
        <w:t>History prompts</w:t>
      </w:r>
    </w:p>
    <w:p w14:paraId="412BFF85" w14:textId="4F422693" w:rsidR="001C38A6" w:rsidRDefault="001C38A6" w:rsidP="001C38A6">
      <w:pPr>
        <w:pStyle w:val="ListParagraph"/>
        <w:numPr>
          <w:ilvl w:val="2"/>
          <w:numId w:val="2"/>
        </w:numPr>
      </w:pPr>
      <w:r>
        <w:t>Tell me about history</w:t>
      </w:r>
    </w:p>
    <w:p w14:paraId="1275A90C" w14:textId="7AE56A40" w:rsidR="001C38A6" w:rsidRDefault="001C38A6" w:rsidP="001C38A6">
      <w:pPr>
        <w:pStyle w:val="ListParagraph"/>
        <w:numPr>
          <w:ilvl w:val="2"/>
          <w:numId w:val="2"/>
        </w:numPr>
      </w:pPr>
      <w:r>
        <w:t>Tell me a fun fact about history that people do not know</w:t>
      </w:r>
    </w:p>
    <w:p w14:paraId="366B1C41" w14:textId="646FBAD3" w:rsidR="001C38A6" w:rsidRDefault="001C38A6" w:rsidP="001C38A6">
      <w:pPr>
        <w:pStyle w:val="ListParagraph"/>
        <w:numPr>
          <w:ilvl w:val="1"/>
          <w:numId w:val="2"/>
        </w:numPr>
      </w:pPr>
      <w:r>
        <w:t>Key notes for AI prompting</w:t>
      </w:r>
    </w:p>
    <w:p w14:paraId="32FCCB9E" w14:textId="5EF525B8" w:rsidR="001C38A6" w:rsidRDefault="001C38A6" w:rsidP="001C38A6">
      <w:pPr>
        <w:pStyle w:val="ListParagraph"/>
        <w:numPr>
          <w:ilvl w:val="2"/>
          <w:numId w:val="2"/>
        </w:numPr>
      </w:pPr>
      <w:r>
        <w:t>Be specific</w:t>
      </w:r>
    </w:p>
    <w:p w14:paraId="22E7E35D" w14:textId="5B7F3F4E" w:rsidR="001C38A6" w:rsidRDefault="001C38A6" w:rsidP="001C38A6">
      <w:pPr>
        <w:pStyle w:val="ListParagraph"/>
        <w:numPr>
          <w:ilvl w:val="2"/>
          <w:numId w:val="2"/>
        </w:numPr>
      </w:pPr>
      <w:r>
        <w:t>Give a background</w:t>
      </w:r>
    </w:p>
    <w:p w14:paraId="63DEE6BF" w14:textId="4233D59B" w:rsidR="001C38A6" w:rsidRDefault="001C38A6" w:rsidP="001C38A6">
      <w:pPr>
        <w:pStyle w:val="ListParagraph"/>
        <w:numPr>
          <w:ilvl w:val="2"/>
          <w:numId w:val="2"/>
        </w:numPr>
      </w:pPr>
      <w:r>
        <w:t>Say what style of writing you want</w:t>
      </w:r>
    </w:p>
    <w:p w14:paraId="5C080742" w14:textId="5EAB5DDA" w:rsidR="001C38A6" w:rsidRDefault="001C38A6" w:rsidP="001C38A6">
      <w:pPr>
        <w:pStyle w:val="ListParagraph"/>
        <w:numPr>
          <w:ilvl w:val="2"/>
          <w:numId w:val="2"/>
        </w:numPr>
      </w:pPr>
      <w:r>
        <w:t>Ask for multiple versions and corrections</w:t>
      </w:r>
    </w:p>
    <w:p w14:paraId="78D23232" w14:textId="5D9B4E13" w:rsidR="001C38A6" w:rsidRDefault="001C38A6" w:rsidP="001C38A6">
      <w:pPr>
        <w:pStyle w:val="ListParagraph"/>
        <w:numPr>
          <w:ilvl w:val="1"/>
          <w:numId w:val="2"/>
        </w:numPr>
      </w:pPr>
      <w:r>
        <w:t>Music prompts</w:t>
      </w:r>
    </w:p>
    <w:p w14:paraId="301E016A" w14:textId="77777777" w:rsidR="001C38A6" w:rsidRDefault="001C38A6" w:rsidP="001C38A6">
      <w:pPr>
        <w:pStyle w:val="ListParagraph"/>
        <w:numPr>
          <w:ilvl w:val="2"/>
          <w:numId w:val="2"/>
        </w:numPr>
      </w:pPr>
      <w:r>
        <w:t>Create 3 good quality prompts about music</w:t>
      </w:r>
    </w:p>
    <w:p w14:paraId="22304043" w14:textId="41121A4C" w:rsidR="001C38A6" w:rsidRDefault="001C38A6" w:rsidP="001C38A6">
      <w:pPr>
        <w:pStyle w:val="ListParagraph"/>
        <w:numPr>
          <w:ilvl w:val="2"/>
          <w:numId w:val="2"/>
        </w:numPr>
      </w:pPr>
      <w:r>
        <w:t>Test them in ChatGPT</w:t>
      </w:r>
    </w:p>
    <w:p w14:paraId="681D4C88" w14:textId="44F0C3A9" w:rsidR="001C38A6" w:rsidRDefault="001C38A6" w:rsidP="001C38A6">
      <w:pPr>
        <w:pStyle w:val="ListParagraph"/>
        <w:numPr>
          <w:ilvl w:val="2"/>
          <w:numId w:val="2"/>
        </w:numPr>
      </w:pPr>
      <w:r>
        <w:t>Pick the best one and tell us why</w:t>
      </w:r>
    </w:p>
    <w:p w14:paraId="5AD89910" w14:textId="36912FD9" w:rsidR="001C38A6" w:rsidRDefault="001C38A6" w:rsidP="001C38A6">
      <w:pPr>
        <w:pStyle w:val="ListParagraph"/>
        <w:numPr>
          <w:ilvl w:val="2"/>
          <w:numId w:val="2"/>
        </w:numPr>
      </w:pPr>
      <w:r>
        <w:t>Give us one tip for using ChatGPT</w:t>
      </w:r>
    </w:p>
    <w:p w14:paraId="008B4482" w14:textId="77777777" w:rsidR="001C38A6" w:rsidRDefault="001C38A6" w:rsidP="001C38A6"/>
    <w:sectPr w:rsidR="001C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B0C50"/>
    <w:multiLevelType w:val="hybridMultilevel"/>
    <w:tmpl w:val="800EF9A4"/>
    <w:lvl w:ilvl="0" w:tplc="DD26B490">
      <w:start w:val="1"/>
      <w:numFmt w:val="decimal"/>
      <w:lvlText w:val="%1."/>
      <w:lvlJc w:val="left"/>
      <w:pPr>
        <w:ind w:left="720" w:hanging="360"/>
      </w:pPr>
      <w:rPr>
        <w:rFonts w:ascii="AppleSystemUIFont" w:hAnsi="AppleSystemUIFont" w:cs="AppleSystemUIFont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83F09"/>
    <w:multiLevelType w:val="hybridMultilevel"/>
    <w:tmpl w:val="43B4C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16332">
    <w:abstractNumId w:val="1"/>
  </w:num>
  <w:num w:numId="2" w16cid:durableId="96836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A6"/>
    <w:rsid w:val="00022E1D"/>
    <w:rsid w:val="000349EF"/>
    <w:rsid w:val="00045B64"/>
    <w:rsid w:val="00054E6F"/>
    <w:rsid w:val="0006592A"/>
    <w:rsid w:val="0006640D"/>
    <w:rsid w:val="00077566"/>
    <w:rsid w:val="000A4B83"/>
    <w:rsid w:val="000B1906"/>
    <w:rsid w:val="000C7EE2"/>
    <w:rsid w:val="000F0746"/>
    <w:rsid w:val="001032A1"/>
    <w:rsid w:val="00112C60"/>
    <w:rsid w:val="00131CA8"/>
    <w:rsid w:val="001961C5"/>
    <w:rsid w:val="001C1BDB"/>
    <w:rsid w:val="001C38A6"/>
    <w:rsid w:val="001E6BEA"/>
    <w:rsid w:val="0021410E"/>
    <w:rsid w:val="00221733"/>
    <w:rsid w:val="002346F0"/>
    <w:rsid w:val="00252D33"/>
    <w:rsid w:val="0029024C"/>
    <w:rsid w:val="002A6BDD"/>
    <w:rsid w:val="003227D8"/>
    <w:rsid w:val="00331B91"/>
    <w:rsid w:val="00355B73"/>
    <w:rsid w:val="00386EE8"/>
    <w:rsid w:val="003960B9"/>
    <w:rsid w:val="003E03FB"/>
    <w:rsid w:val="003E3796"/>
    <w:rsid w:val="003E7B87"/>
    <w:rsid w:val="00414B43"/>
    <w:rsid w:val="00427879"/>
    <w:rsid w:val="00453502"/>
    <w:rsid w:val="00473037"/>
    <w:rsid w:val="00480C45"/>
    <w:rsid w:val="00483D86"/>
    <w:rsid w:val="004B5763"/>
    <w:rsid w:val="004C688A"/>
    <w:rsid w:val="004D747D"/>
    <w:rsid w:val="004E2153"/>
    <w:rsid w:val="00500B62"/>
    <w:rsid w:val="00507062"/>
    <w:rsid w:val="005441F4"/>
    <w:rsid w:val="00553E61"/>
    <w:rsid w:val="0059704A"/>
    <w:rsid w:val="005A43CD"/>
    <w:rsid w:val="005C0E2D"/>
    <w:rsid w:val="005D0715"/>
    <w:rsid w:val="006213C5"/>
    <w:rsid w:val="00643E80"/>
    <w:rsid w:val="00644EC1"/>
    <w:rsid w:val="00673FB7"/>
    <w:rsid w:val="006A4C54"/>
    <w:rsid w:val="006B17C4"/>
    <w:rsid w:val="00703DC5"/>
    <w:rsid w:val="00706332"/>
    <w:rsid w:val="00751DE9"/>
    <w:rsid w:val="00762C92"/>
    <w:rsid w:val="00767759"/>
    <w:rsid w:val="007B3287"/>
    <w:rsid w:val="007D1E9B"/>
    <w:rsid w:val="007D5246"/>
    <w:rsid w:val="007D66AC"/>
    <w:rsid w:val="00801ABD"/>
    <w:rsid w:val="0080327A"/>
    <w:rsid w:val="00804EB8"/>
    <w:rsid w:val="00865AF4"/>
    <w:rsid w:val="0086659E"/>
    <w:rsid w:val="00882F8A"/>
    <w:rsid w:val="008D0B09"/>
    <w:rsid w:val="008F13AC"/>
    <w:rsid w:val="008F1652"/>
    <w:rsid w:val="009143FE"/>
    <w:rsid w:val="009825DB"/>
    <w:rsid w:val="009A2FCF"/>
    <w:rsid w:val="009A485A"/>
    <w:rsid w:val="009B11EF"/>
    <w:rsid w:val="009B3596"/>
    <w:rsid w:val="00A07EA2"/>
    <w:rsid w:val="00A16207"/>
    <w:rsid w:val="00A2124D"/>
    <w:rsid w:val="00A221E9"/>
    <w:rsid w:val="00A3509A"/>
    <w:rsid w:val="00A42FE4"/>
    <w:rsid w:val="00A63F96"/>
    <w:rsid w:val="00A76003"/>
    <w:rsid w:val="00AA0095"/>
    <w:rsid w:val="00AC0A81"/>
    <w:rsid w:val="00AC5EEF"/>
    <w:rsid w:val="00AC5F83"/>
    <w:rsid w:val="00B225ED"/>
    <w:rsid w:val="00B265E1"/>
    <w:rsid w:val="00B425C6"/>
    <w:rsid w:val="00B475D4"/>
    <w:rsid w:val="00B5399E"/>
    <w:rsid w:val="00B55254"/>
    <w:rsid w:val="00B57CF1"/>
    <w:rsid w:val="00B60048"/>
    <w:rsid w:val="00B716E4"/>
    <w:rsid w:val="00B90093"/>
    <w:rsid w:val="00B97F43"/>
    <w:rsid w:val="00BD0701"/>
    <w:rsid w:val="00BE73FC"/>
    <w:rsid w:val="00BF24DC"/>
    <w:rsid w:val="00C119EB"/>
    <w:rsid w:val="00C1464F"/>
    <w:rsid w:val="00C24A58"/>
    <w:rsid w:val="00C32A3F"/>
    <w:rsid w:val="00C56148"/>
    <w:rsid w:val="00C75941"/>
    <w:rsid w:val="00C93E37"/>
    <w:rsid w:val="00CB1642"/>
    <w:rsid w:val="00CD1D67"/>
    <w:rsid w:val="00CD27F7"/>
    <w:rsid w:val="00D019A1"/>
    <w:rsid w:val="00D053B6"/>
    <w:rsid w:val="00D2203F"/>
    <w:rsid w:val="00D31F4F"/>
    <w:rsid w:val="00D62FAC"/>
    <w:rsid w:val="00D6625E"/>
    <w:rsid w:val="00D77868"/>
    <w:rsid w:val="00D853D6"/>
    <w:rsid w:val="00D949FD"/>
    <w:rsid w:val="00DD20E5"/>
    <w:rsid w:val="00DD2DE6"/>
    <w:rsid w:val="00DE46B8"/>
    <w:rsid w:val="00DF3147"/>
    <w:rsid w:val="00E13DFC"/>
    <w:rsid w:val="00E208EA"/>
    <w:rsid w:val="00E60AA5"/>
    <w:rsid w:val="00E829CA"/>
    <w:rsid w:val="00E84DD0"/>
    <w:rsid w:val="00EA1A54"/>
    <w:rsid w:val="00EA4A5D"/>
    <w:rsid w:val="00EA5F32"/>
    <w:rsid w:val="00EB61EC"/>
    <w:rsid w:val="00EC33A2"/>
    <w:rsid w:val="00EF2C81"/>
    <w:rsid w:val="00F1294C"/>
    <w:rsid w:val="00F17A37"/>
    <w:rsid w:val="00F23A0B"/>
    <w:rsid w:val="00F72CDD"/>
    <w:rsid w:val="00FA1756"/>
    <w:rsid w:val="00FC60B3"/>
    <w:rsid w:val="00FD35B5"/>
    <w:rsid w:val="00FE1390"/>
    <w:rsid w:val="00FE6C77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007DE"/>
  <w15:chartTrackingRefBased/>
  <w15:docId w15:val="{F06591B3-2CE1-6E48-AFB2-1C6B4887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8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sandculture.google.com/experiment/say-what-you-see/jwG3m7wQShZngw?hl=en" TargetMode="External"/><Relationship Id="rId5" Type="http://schemas.openxmlformats.org/officeDocument/2006/relationships/hyperlink" Target="https://grow.google/career-dreamer/home/profile/experience/0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Destani Hobbs</dc:creator>
  <cp:keywords/>
  <dc:description/>
  <cp:lastModifiedBy>HOBBS, DESTANI</cp:lastModifiedBy>
  <cp:revision>2</cp:revision>
  <dcterms:created xsi:type="dcterms:W3CDTF">2025-07-03T14:33:00Z</dcterms:created>
  <dcterms:modified xsi:type="dcterms:W3CDTF">2025-07-03T14:33:00Z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2025-07-03T08:17:34Z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9a3dc2eb-bf10-4d6c-9d96-1a0b343fdc9f</vt:lpwstr>
  </property>
  <property fmtid="{D5CDD505-2E9C-101B-9397-08002B2CF9AE}" pid="8" name="MSIP_Label_d8bb7484-22c2-4b98-9fb8-3ab13d821527_ContentBits">
    <vt:lpwstr>0</vt:lpwstr>
  </property>
</Properties>
</file>