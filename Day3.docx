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CF9AE" w14:textId="77777777" w:rsidR="00231DBD" w:rsidRDefault="00231DBD">
      <w:r>
        <w:t xml:space="preserve">Day 3 Labs </w:t>
      </w:r>
    </w:p>
    <w:p w14:paraId="67510DA3" w14:textId="77777777" w:rsidR="00231DBD" w:rsidRDefault="00231DBD"/>
    <w:p w14:paraId="45BAB701" w14:textId="226DD682" w:rsidR="00231DBD" w:rsidRPr="00D51622" w:rsidRDefault="00231DBD" w:rsidP="00D51622">
      <w:pPr>
        <w:pStyle w:val="ListParagraph"/>
        <w:numPr>
          <w:ilvl w:val="0"/>
          <w:numId w:val="1"/>
        </w:numPr>
        <w:rPr>
          <w:u w:val="single"/>
        </w:rPr>
      </w:pPr>
      <w:r w:rsidRPr="00D51622">
        <w:rPr>
          <w:u w:val="single"/>
        </w:rPr>
        <w:t>Orange Lab (done together as a class)</w:t>
      </w:r>
    </w:p>
    <w:p w14:paraId="7F76A091" w14:textId="77777777" w:rsidR="00231DBD" w:rsidRDefault="00231DBD"/>
    <w:p w14:paraId="53536B19" w14:textId="270B8193" w:rsidR="001C1BDB" w:rsidRDefault="00FF6B9F" w:rsidP="00D51622">
      <w:pPr>
        <w:ind w:left="1440"/>
      </w:pPr>
      <w:r>
        <w:t>Open Orange</w:t>
      </w:r>
    </w:p>
    <w:p w14:paraId="48D65ABF" w14:textId="72B447F0" w:rsidR="00FF6B9F" w:rsidRDefault="00231DBD" w:rsidP="00D51622">
      <w:pPr>
        <w:ind w:left="1440"/>
      </w:pPr>
      <w:r>
        <w:t>Drag the File widget onto the canvas</w:t>
      </w:r>
    </w:p>
    <w:p w14:paraId="50D5C09F" w14:textId="4B560987" w:rsidR="00231DBD" w:rsidRDefault="00231DBD" w:rsidP="00D51622">
      <w:pPr>
        <w:ind w:left="1440"/>
      </w:pPr>
      <w:r>
        <w:t>Click the widget and load the .csv dataset</w:t>
      </w:r>
    </w:p>
    <w:p w14:paraId="0AC5194C" w14:textId="77777777" w:rsidR="00231DBD" w:rsidRDefault="00231DBD" w:rsidP="00D51622">
      <w:pPr>
        <w:ind w:left="1440"/>
      </w:pPr>
    </w:p>
    <w:p w14:paraId="23E08BA4" w14:textId="024A06E8" w:rsidR="00231DBD" w:rsidRDefault="00231DBD" w:rsidP="00D51622">
      <w:pPr>
        <w:ind w:left="1440"/>
      </w:pPr>
      <w:r>
        <w:t>Types of data in the Titanic Dataset- Name, Age, Sex, Ticket Class, Survivor or Not a Survivor</w:t>
      </w:r>
    </w:p>
    <w:p w14:paraId="408E0E16" w14:textId="77777777" w:rsidR="00231DBD" w:rsidRDefault="00231DBD" w:rsidP="00D51622">
      <w:pPr>
        <w:ind w:left="1440"/>
      </w:pPr>
    </w:p>
    <w:p w14:paraId="55CEFE6A" w14:textId="3BA67494" w:rsidR="00231DBD" w:rsidRDefault="00231DBD" w:rsidP="00D51622">
      <w:pPr>
        <w:ind w:left="1440"/>
      </w:pPr>
      <w:r>
        <w:t>Connect File to Data Table and Distribution Widgets</w:t>
      </w:r>
    </w:p>
    <w:p w14:paraId="7000222F" w14:textId="77777777" w:rsidR="00231DBD" w:rsidRDefault="00231DBD" w:rsidP="00D51622">
      <w:pPr>
        <w:ind w:left="1440"/>
      </w:pPr>
    </w:p>
    <w:p w14:paraId="50647B7D" w14:textId="1C77C5D1" w:rsidR="00231DBD" w:rsidRDefault="00231DBD" w:rsidP="00D51622">
      <w:pPr>
        <w:ind w:left="1440"/>
      </w:pPr>
      <w:r>
        <w:t>Explore the data-</w:t>
      </w:r>
    </w:p>
    <w:p w14:paraId="452A5564" w14:textId="243E42AD" w:rsidR="00231DBD" w:rsidRDefault="00231DBD" w:rsidP="00D51622">
      <w:pPr>
        <w:ind w:left="1440"/>
      </w:pPr>
      <w:r>
        <w:tab/>
        <w:t xml:space="preserve">How many passengers? </w:t>
      </w:r>
    </w:p>
    <w:p w14:paraId="5FA51AFE" w14:textId="7BF3F59F" w:rsidR="00231DBD" w:rsidRDefault="00231DBD" w:rsidP="00D51622">
      <w:pPr>
        <w:ind w:left="1440"/>
      </w:pPr>
      <w:r>
        <w:tab/>
        <w:t>How many people survived?</w:t>
      </w:r>
    </w:p>
    <w:p w14:paraId="29C96876" w14:textId="77777777" w:rsidR="00231DBD" w:rsidRDefault="00231DBD" w:rsidP="00D51622">
      <w:pPr>
        <w:ind w:left="1440"/>
      </w:pPr>
    </w:p>
    <w:p w14:paraId="15DE66FD" w14:textId="1AC2BF2B" w:rsidR="00231DBD" w:rsidRDefault="00231DBD" w:rsidP="00D51622">
      <w:pPr>
        <w:ind w:left="1440"/>
      </w:pPr>
      <w:r>
        <w:t>Train a model</w:t>
      </w:r>
    </w:p>
    <w:p w14:paraId="1414B142" w14:textId="354E5730" w:rsidR="00231DBD" w:rsidRDefault="00231DBD" w:rsidP="00D51622">
      <w:pPr>
        <w:ind w:left="1440"/>
      </w:pPr>
      <w:r>
        <w:tab/>
        <w:t>Add Logistic Regression or Random Forest widget</w:t>
      </w:r>
    </w:p>
    <w:p w14:paraId="04C76315" w14:textId="2F1151D9" w:rsidR="00231DBD" w:rsidRDefault="00231DBD" w:rsidP="00D51622">
      <w:pPr>
        <w:ind w:left="1440"/>
      </w:pPr>
      <w:r>
        <w:tab/>
        <w:t>Add a Test &amp; Score widget</w:t>
      </w:r>
    </w:p>
    <w:p w14:paraId="6085D37A" w14:textId="77777777" w:rsidR="00231DBD" w:rsidRDefault="00231DBD" w:rsidP="00D51622">
      <w:pPr>
        <w:ind w:left="1440"/>
      </w:pPr>
    </w:p>
    <w:p w14:paraId="1A3BF98E" w14:textId="7B2BCDC5" w:rsidR="00231DBD" w:rsidRDefault="00231DBD" w:rsidP="00D51622">
      <w:pPr>
        <w:ind w:left="1440"/>
      </w:pPr>
      <w:r>
        <w:t>Connect File to Selected Columns to model to Test and Score</w:t>
      </w:r>
    </w:p>
    <w:p w14:paraId="455D1CAA" w14:textId="77777777" w:rsidR="00231DBD" w:rsidRDefault="00231DBD" w:rsidP="00D51622">
      <w:pPr>
        <w:ind w:left="1440"/>
      </w:pPr>
    </w:p>
    <w:p w14:paraId="40AFFC2D" w14:textId="4C23EC9C" w:rsidR="00231DBD" w:rsidRDefault="00231DBD" w:rsidP="00D51622">
      <w:pPr>
        <w:ind w:left="1440"/>
      </w:pPr>
      <w:r>
        <w:t>Orange will calculate the accuracy and precision of the data</w:t>
      </w:r>
    </w:p>
    <w:p w14:paraId="2AAAB0E6" w14:textId="7C92E8D1" w:rsidR="00231DBD" w:rsidRDefault="00231DBD" w:rsidP="00D51622">
      <w:pPr>
        <w:ind w:left="1440"/>
      </w:pPr>
      <w:r>
        <w:tab/>
        <w:t>Was the model good?</w:t>
      </w:r>
    </w:p>
    <w:p w14:paraId="609AE96A" w14:textId="77777777" w:rsidR="00231DBD" w:rsidRDefault="00231DBD" w:rsidP="00D51622">
      <w:pPr>
        <w:ind w:left="1440"/>
      </w:pPr>
    </w:p>
    <w:p w14:paraId="475D61E6" w14:textId="2AFAA512" w:rsidR="00231DBD" w:rsidRDefault="00231DBD" w:rsidP="00D51622">
      <w:pPr>
        <w:ind w:left="1440"/>
      </w:pPr>
      <w:r>
        <w:t>Add the Predictions widget</w:t>
      </w:r>
    </w:p>
    <w:p w14:paraId="202C31B2" w14:textId="77777777" w:rsidR="00231DBD" w:rsidRDefault="00231DBD" w:rsidP="00D51622">
      <w:pPr>
        <w:ind w:left="1440"/>
      </w:pPr>
    </w:p>
    <w:p w14:paraId="42968EB7" w14:textId="2DA1711B" w:rsidR="00231DBD" w:rsidRDefault="00231DBD" w:rsidP="00D51622">
      <w:pPr>
        <w:ind w:left="1440"/>
      </w:pPr>
      <w:r>
        <w:t>Connect the Predictions widget to the model and data</w:t>
      </w:r>
    </w:p>
    <w:p w14:paraId="42E35998" w14:textId="77777777" w:rsidR="00231DBD" w:rsidRDefault="00231DBD" w:rsidP="00D51622">
      <w:pPr>
        <w:ind w:left="1440"/>
      </w:pPr>
    </w:p>
    <w:p w14:paraId="02BDEA6A" w14:textId="7F179769" w:rsidR="00231DBD" w:rsidRDefault="00231DBD" w:rsidP="00D51622">
      <w:pPr>
        <w:ind w:left="1440"/>
      </w:pPr>
      <w:r>
        <w:t xml:space="preserve">Check predictions for passengers </w:t>
      </w:r>
    </w:p>
    <w:p w14:paraId="15B7FFFA" w14:textId="2D4C5EDC" w:rsidR="00231DBD" w:rsidRDefault="00231DBD" w:rsidP="00D51622">
      <w:pPr>
        <w:ind w:left="1440"/>
      </w:pPr>
      <w:r>
        <w:tab/>
        <w:t>Did the model guess correctly who survived?</w:t>
      </w:r>
    </w:p>
    <w:p w14:paraId="6F5FF272" w14:textId="49F97097" w:rsidR="00124430" w:rsidRDefault="00124430" w:rsidP="00D51622">
      <w:pPr>
        <w:ind w:left="1440"/>
      </w:pPr>
      <w:r>
        <w:tab/>
        <w:t>Who survived the most – males or females?</w:t>
      </w:r>
    </w:p>
    <w:p w14:paraId="3E4F6EB0" w14:textId="77777777" w:rsidR="00124430" w:rsidRDefault="00124430"/>
    <w:p w14:paraId="3D031A0E" w14:textId="52045102" w:rsidR="00D51622" w:rsidRPr="00D51622" w:rsidRDefault="00D51622" w:rsidP="00D51622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51622">
        <w:rPr>
          <w:u w:val="single"/>
          <w:lang w:val="fr-FR"/>
        </w:rPr>
        <w:t>Train AI</w:t>
      </w:r>
    </w:p>
    <w:p w14:paraId="3FCCA287" w14:textId="137BAAED" w:rsidR="00D51622" w:rsidRDefault="00D51622">
      <w:pPr>
        <w:rPr>
          <w:lang w:val="fr-FR"/>
        </w:rPr>
      </w:pPr>
      <w:hyperlink r:id="rId5" w:history="1">
        <w:r w:rsidRPr="00C731A8">
          <w:rPr>
            <w:rStyle w:val="Hyperlink"/>
            <w:lang w:val="fr-FR"/>
          </w:rPr>
          <w:t>https://teachablemachine.withgoogle.com/</w:t>
        </w:r>
      </w:hyperlink>
    </w:p>
    <w:p w14:paraId="4EB67D80" w14:textId="77777777" w:rsidR="00D51622" w:rsidRPr="00D51622" w:rsidRDefault="00D51622"/>
    <w:p w14:paraId="6DBB93BB" w14:textId="02D59A75" w:rsidR="00124430" w:rsidRPr="00D51622" w:rsidRDefault="00124430" w:rsidP="00D51622">
      <w:pPr>
        <w:pStyle w:val="ListParagraph"/>
        <w:numPr>
          <w:ilvl w:val="0"/>
          <w:numId w:val="1"/>
        </w:numPr>
        <w:rPr>
          <w:u w:val="single"/>
        </w:rPr>
      </w:pPr>
      <w:r w:rsidRPr="00D51622">
        <w:rPr>
          <w:u w:val="single"/>
        </w:rPr>
        <w:t>Elements of AI</w:t>
      </w:r>
    </w:p>
    <w:p w14:paraId="416EE6D1" w14:textId="267FA7D6" w:rsidR="00124430" w:rsidRDefault="00124430">
      <w:pPr>
        <w:rPr>
          <w:rStyle w:val="Hyperlink"/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/>
          <w:kern w:val="0"/>
        </w:rPr>
        <w:t>Students will complete Elements of AI independently</w:t>
      </w:r>
      <w:r>
        <w:rPr>
          <w:rFonts w:ascii="AppleSystemUIFont" w:hAnsi="AppleSystemUIFont"/>
          <w:kern w:val="0"/>
        </w:rPr>
        <w:br/>
      </w:r>
      <w:hyperlink r:id="rId6" w:history="1">
        <w:r w:rsidR="009701D2"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https://buildingai.elementsofai.com/</w:t>
        </w:r>
      </w:hyperlink>
    </w:p>
    <w:p w14:paraId="1DAB798A" w14:textId="1720EB47" w:rsidR="00D51622" w:rsidRDefault="00D51622">
      <w:pPr>
        <w:rPr>
          <w:rStyle w:val="Hyperlink"/>
          <w:rFonts w:ascii="AppleSystemUIFont" w:hAnsi="AppleSystemUIFont" w:cs="AppleSystemUIFont"/>
          <w:kern w:val="0"/>
          <w:sz w:val="26"/>
          <w:szCs w:val="26"/>
        </w:rPr>
      </w:pPr>
    </w:p>
    <w:p w14:paraId="0E483586" w14:textId="352661E2" w:rsidR="00D51622" w:rsidRPr="00D51622" w:rsidRDefault="00D51622" w:rsidP="00D51622">
      <w:pPr>
        <w:pStyle w:val="ListParagraph"/>
        <w:numPr>
          <w:ilvl w:val="0"/>
          <w:numId w:val="1"/>
        </w:numPr>
      </w:pPr>
      <w:r w:rsidRPr="00D51622">
        <w:t>Tinker with Neural Network</w:t>
      </w:r>
    </w:p>
    <w:p w14:paraId="367413FD" w14:textId="16451714" w:rsidR="00D51622" w:rsidRPr="00124430" w:rsidRDefault="00D51622">
      <w:hyperlink r:id="rId7" w:history="1">
        <w:r w:rsidRPr="00C731A8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https://playground.tensorflow.org/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sectPr w:rsidR="00D51622" w:rsidRPr="0012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A091A"/>
    <w:multiLevelType w:val="hybridMultilevel"/>
    <w:tmpl w:val="E068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46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C"/>
    <w:rsid w:val="00022E1D"/>
    <w:rsid w:val="000349EF"/>
    <w:rsid w:val="00054E6F"/>
    <w:rsid w:val="0006592A"/>
    <w:rsid w:val="0006640D"/>
    <w:rsid w:val="00077566"/>
    <w:rsid w:val="000A4B83"/>
    <w:rsid w:val="000B1906"/>
    <w:rsid w:val="000C7EE2"/>
    <w:rsid w:val="000F0746"/>
    <w:rsid w:val="001032A1"/>
    <w:rsid w:val="00112C60"/>
    <w:rsid w:val="00124430"/>
    <w:rsid w:val="00131CA8"/>
    <w:rsid w:val="001961C5"/>
    <w:rsid w:val="001C1BDB"/>
    <w:rsid w:val="001E6BEA"/>
    <w:rsid w:val="0021410E"/>
    <w:rsid w:val="00221733"/>
    <w:rsid w:val="00231DBD"/>
    <w:rsid w:val="002346F0"/>
    <w:rsid w:val="00252D33"/>
    <w:rsid w:val="0029024C"/>
    <w:rsid w:val="002A6BDD"/>
    <w:rsid w:val="003227D8"/>
    <w:rsid w:val="00331B91"/>
    <w:rsid w:val="00355B73"/>
    <w:rsid w:val="00386EE8"/>
    <w:rsid w:val="003960B9"/>
    <w:rsid w:val="003E03FB"/>
    <w:rsid w:val="003E3796"/>
    <w:rsid w:val="003E7B87"/>
    <w:rsid w:val="00414B43"/>
    <w:rsid w:val="00427879"/>
    <w:rsid w:val="00453502"/>
    <w:rsid w:val="00473037"/>
    <w:rsid w:val="00480C45"/>
    <w:rsid w:val="00483D86"/>
    <w:rsid w:val="004B5763"/>
    <w:rsid w:val="004C688A"/>
    <w:rsid w:val="004D747D"/>
    <w:rsid w:val="004E2153"/>
    <w:rsid w:val="00500B62"/>
    <w:rsid w:val="00507062"/>
    <w:rsid w:val="005441F4"/>
    <w:rsid w:val="00553E61"/>
    <w:rsid w:val="005613DC"/>
    <w:rsid w:val="0059704A"/>
    <w:rsid w:val="005A43CD"/>
    <w:rsid w:val="005C0E2D"/>
    <w:rsid w:val="005D0715"/>
    <w:rsid w:val="006213C5"/>
    <w:rsid w:val="00643E80"/>
    <w:rsid w:val="00644EC1"/>
    <w:rsid w:val="00673FB7"/>
    <w:rsid w:val="006A4C54"/>
    <w:rsid w:val="006B17C4"/>
    <w:rsid w:val="00703DC5"/>
    <w:rsid w:val="00706332"/>
    <w:rsid w:val="00751DE9"/>
    <w:rsid w:val="00767759"/>
    <w:rsid w:val="007B3287"/>
    <w:rsid w:val="007D1E9B"/>
    <w:rsid w:val="007D5246"/>
    <w:rsid w:val="007D66AC"/>
    <w:rsid w:val="00801ABD"/>
    <w:rsid w:val="0080327A"/>
    <w:rsid w:val="00865AF4"/>
    <w:rsid w:val="0086659E"/>
    <w:rsid w:val="00882F8A"/>
    <w:rsid w:val="008D0B09"/>
    <w:rsid w:val="008F13AC"/>
    <w:rsid w:val="008F1652"/>
    <w:rsid w:val="009143FE"/>
    <w:rsid w:val="009701D2"/>
    <w:rsid w:val="009825DB"/>
    <w:rsid w:val="009A2FCF"/>
    <w:rsid w:val="009A485A"/>
    <w:rsid w:val="009B11EF"/>
    <w:rsid w:val="009B3596"/>
    <w:rsid w:val="00A07EA2"/>
    <w:rsid w:val="00A16207"/>
    <w:rsid w:val="00A2124D"/>
    <w:rsid w:val="00A221E9"/>
    <w:rsid w:val="00A3509A"/>
    <w:rsid w:val="00A42FE4"/>
    <w:rsid w:val="00A63F96"/>
    <w:rsid w:val="00A76003"/>
    <w:rsid w:val="00AA0095"/>
    <w:rsid w:val="00AC0A81"/>
    <w:rsid w:val="00AC5EEF"/>
    <w:rsid w:val="00AC5F83"/>
    <w:rsid w:val="00B225ED"/>
    <w:rsid w:val="00B265E1"/>
    <w:rsid w:val="00B425C6"/>
    <w:rsid w:val="00B475D4"/>
    <w:rsid w:val="00B5399E"/>
    <w:rsid w:val="00B55254"/>
    <w:rsid w:val="00B57CF1"/>
    <w:rsid w:val="00B60048"/>
    <w:rsid w:val="00B90093"/>
    <w:rsid w:val="00B97F43"/>
    <w:rsid w:val="00BD0701"/>
    <w:rsid w:val="00BE73FC"/>
    <w:rsid w:val="00BF24DC"/>
    <w:rsid w:val="00C119EB"/>
    <w:rsid w:val="00C1464F"/>
    <w:rsid w:val="00C24A58"/>
    <w:rsid w:val="00C32A3F"/>
    <w:rsid w:val="00C56148"/>
    <w:rsid w:val="00C75941"/>
    <w:rsid w:val="00C93E37"/>
    <w:rsid w:val="00CB1642"/>
    <w:rsid w:val="00CD1D67"/>
    <w:rsid w:val="00CD27F7"/>
    <w:rsid w:val="00D019A1"/>
    <w:rsid w:val="00D053B6"/>
    <w:rsid w:val="00D2203F"/>
    <w:rsid w:val="00D31F4F"/>
    <w:rsid w:val="00D51622"/>
    <w:rsid w:val="00D62FAC"/>
    <w:rsid w:val="00D6625E"/>
    <w:rsid w:val="00D77868"/>
    <w:rsid w:val="00D853D6"/>
    <w:rsid w:val="00D949FD"/>
    <w:rsid w:val="00DD20E5"/>
    <w:rsid w:val="00DD2DE6"/>
    <w:rsid w:val="00DE46B8"/>
    <w:rsid w:val="00DF3147"/>
    <w:rsid w:val="00E13DFC"/>
    <w:rsid w:val="00E208EA"/>
    <w:rsid w:val="00E60AA5"/>
    <w:rsid w:val="00E829CA"/>
    <w:rsid w:val="00E84DD0"/>
    <w:rsid w:val="00EA1A54"/>
    <w:rsid w:val="00EA4A5D"/>
    <w:rsid w:val="00EA5F32"/>
    <w:rsid w:val="00EB61EC"/>
    <w:rsid w:val="00EC33A2"/>
    <w:rsid w:val="00EF2C81"/>
    <w:rsid w:val="00F1294C"/>
    <w:rsid w:val="00F17A37"/>
    <w:rsid w:val="00F23A0B"/>
    <w:rsid w:val="00F72CDD"/>
    <w:rsid w:val="00FA1756"/>
    <w:rsid w:val="00FC60B3"/>
    <w:rsid w:val="00FD35B5"/>
    <w:rsid w:val="00FE1390"/>
    <w:rsid w:val="00FE6C77"/>
    <w:rsid w:val="00FF5FC5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B2213"/>
  <w15:chartTrackingRefBased/>
  <w15:docId w15:val="{F9088F1A-0273-F845-9403-225F6C70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4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4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ground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ingai.elementsofai.com/" TargetMode="External"/><Relationship Id="rId5" Type="http://schemas.openxmlformats.org/officeDocument/2006/relationships/hyperlink" Target="https://teachablemachine.with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stanihobbs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Destani Hobbs</dc:creator>
  <cp:keywords/>
  <dc:description/>
  <cp:lastModifiedBy>HOBBS, DESTANI</cp:lastModifiedBy>
  <cp:revision>6</cp:revision>
  <dcterms:created xsi:type="dcterms:W3CDTF">2025-07-03T13:42:00Z</dcterms:created>
  <dcterms:modified xsi:type="dcterms:W3CDTF">2025-07-03T14:36:00Z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2025-07-03T13:43:19Z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ee506c4a-51e3-4c2e-96ef-07d6927a6887</vt:lpwstr>
  </property>
  <property fmtid="{D5CDD505-2E9C-101B-9397-08002B2CF9AE}" pid="8" name="MSIP_Label_d8bb7484-22c2-4b98-9fb8-3ab13d821527_ContentBits">
    <vt:lpwstr>0</vt:lpwstr>
  </property>
</Properties>
</file>