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C392A" w14:textId="1A54D033" w:rsidR="001C1BDB" w:rsidRPr="006102F0" w:rsidRDefault="006102F0">
      <w:pPr>
        <w:rPr>
          <w:rFonts w:ascii="Arial" w:hAnsi="Arial" w:cs="Arial"/>
        </w:rPr>
      </w:pPr>
      <w:r w:rsidRPr="006102F0">
        <w:rPr>
          <w:rFonts w:ascii="Arial" w:hAnsi="Arial" w:cs="Arial"/>
        </w:rPr>
        <w:t>Llama 2 Lab on GCP</w:t>
      </w:r>
    </w:p>
    <w:p w14:paraId="41990026" w14:textId="77777777" w:rsidR="006102F0" w:rsidRPr="006102F0" w:rsidRDefault="006102F0">
      <w:pPr>
        <w:rPr>
          <w:rFonts w:ascii="Arial" w:hAnsi="Arial" w:cs="Arial"/>
        </w:rPr>
      </w:pPr>
    </w:p>
    <w:p w14:paraId="72154F9C" w14:textId="409EF15A" w:rsidR="006102F0" w:rsidRPr="006102F0" w:rsidRDefault="006102F0">
      <w:pPr>
        <w:rPr>
          <w:rFonts w:ascii="Arial" w:hAnsi="Arial" w:cs="Arial"/>
        </w:rPr>
      </w:pPr>
      <w:r w:rsidRPr="006102F0">
        <w:rPr>
          <w:rFonts w:ascii="Arial" w:hAnsi="Arial" w:cs="Arial"/>
        </w:rPr>
        <w:t>Sign up for Trial of Google Cloud</w:t>
      </w:r>
    </w:p>
    <w:p w14:paraId="53EE79B7" w14:textId="25A776AA" w:rsidR="006102F0" w:rsidRPr="006102F0" w:rsidRDefault="006102F0" w:rsidP="006102F0">
      <w:pPr>
        <w:tabs>
          <w:tab w:val="left" w:pos="2756"/>
        </w:tabs>
        <w:rPr>
          <w:rFonts w:ascii="Arial" w:hAnsi="Arial" w:cs="Arial"/>
        </w:rPr>
      </w:pPr>
      <w:r w:rsidRPr="006102F0">
        <w:rPr>
          <w:rFonts w:ascii="Arial" w:hAnsi="Arial" w:cs="Arial"/>
        </w:rPr>
        <w:tab/>
      </w:r>
    </w:p>
    <w:p w14:paraId="1C49C4CD" w14:textId="7FBBE568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b/>
          <w:bCs/>
          <w:noProof/>
          <w:kern w:val="0"/>
        </w:rPr>
        <w:drawing>
          <wp:inline distT="0" distB="0" distL="0" distR="0" wp14:anchorId="5CD7A8BA" wp14:editId="1C01E947">
            <wp:extent cx="5943600" cy="196850"/>
            <wp:effectExtent l="0" t="0" r="0" b="6350"/>
            <wp:docPr id="3489715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BA06" w14:textId="31C02BA9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b/>
          <w:bCs/>
          <w:kern w:val="0"/>
        </w:rPr>
      </w:pPr>
      <w:r w:rsidRPr="006102F0">
        <w:rPr>
          <w:rFonts w:ascii="Arial" w:hAnsi="Arial" w:cs="Arial"/>
          <w:b/>
          <w:bCs/>
          <w:noProof/>
          <w:kern w:val="0"/>
        </w:rPr>
        <w:drawing>
          <wp:inline distT="0" distB="0" distL="0" distR="0" wp14:anchorId="5870CBDC" wp14:editId="12B3EFC4">
            <wp:extent cx="5943600" cy="1743710"/>
            <wp:effectExtent l="0" t="0" r="0" b="0"/>
            <wp:docPr id="119597749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749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51F1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Enter payment info for trial (instructor will load via preloaded cards)</w:t>
      </w:r>
    </w:p>
    <w:p w14:paraId="57E75101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25347B9F" w14:textId="2541789D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b/>
          <w:bCs/>
          <w:kern w:val="0"/>
        </w:rPr>
      </w:pPr>
      <w:r w:rsidRPr="006102F0">
        <w:rPr>
          <w:rFonts w:ascii="Arial" w:hAnsi="Arial" w:cs="Arial"/>
          <w:b/>
          <w:bCs/>
          <w:noProof/>
          <w:kern w:val="0"/>
        </w:rPr>
        <w:drawing>
          <wp:inline distT="0" distB="0" distL="0" distR="0" wp14:anchorId="7A49A8CF" wp14:editId="76CF887C">
            <wp:extent cx="5943600" cy="4231640"/>
            <wp:effectExtent l="0" t="0" r="0" b="0"/>
            <wp:docPr id="136536962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623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39E8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Deploy &gt; New Project</w:t>
      </w:r>
    </w:p>
    <w:p w14:paraId="1DF56D7F" w14:textId="557B4FD2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76DE10FF" wp14:editId="735AA096">
            <wp:extent cx="5943600" cy="4064000"/>
            <wp:effectExtent l="0" t="0" r="0" b="0"/>
            <wp:docPr id="192258421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8421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34"/>
                    <a:stretch/>
                  </pic:blipFill>
                  <pic:spPr bwMode="auto"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7069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Create</w:t>
      </w:r>
    </w:p>
    <w:p w14:paraId="39C34CBA" w14:textId="579B23FD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403EF3F5" wp14:editId="2DCED8A9">
            <wp:extent cx="5943600" cy="4538980"/>
            <wp:effectExtent l="0" t="0" r="0" b="0"/>
            <wp:docPr id="5013134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34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5AA8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Vertex AI endpoint</w:t>
      </w:r>
    </w:p>
    <w:p w14:paraId="4299A5C4" w14:textId="77A0823F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4A21D871" wp14:editId="49FEB018">
            <wp:extent cx="5521537" cy="7597422"/>
            <wp:effectExtent l="0" t="0" r="3175" b="0"/>
            <wp:docPr id="37468245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8245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012" cy="761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15AA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Select 2 NVIDIA &gt; Deploy</w:t>
      </w:r>
    </w:p>
    <w:p w14:paraId="0F40DCD9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12253A51" w14:textId="2839524C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Wait</w:t>
      </w:r>
    </w:p>
    <w:p w14:paraId="393ADEA3" w14:textId="3A16FE15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227BE94F" w14:textId="0560193E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drawing>
          <wp:inline distT="0" distB="0" distL="0" distR="0" wp14:anchorId="1FD428FF" wp14:editId="0C4DED02">
            <wp:extent cx="2921431" cy="3427095"/>
            <wp:effectExtent l="0" t="0" r="0" b="1905"/>
            <wp:docPr id="151997577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577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47"/>
                    <a:stretch/>
                  </pic:blipFill>
                  <pic:spPr bwMode="auto">
                    <a:xfrm>
                      <a:off x="0" y="0"/>
                      <a:ext cx="2921431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4A3A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Search for Endpoint Attachments</w:t>
      </w:r>
    </w:p>
    <w:p w14:paraId="00D65456" w14:textId="4E02D563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29357F3A" wp14:editId="20BF81F5">
            <wp:extent cx="5943600" cy="5776595"/>
            <wp:effectExtent l="0" t="0" r="0" b="1905"/>
            <wp:docPr id="450111701" name="Picture 14" descr="A screenshot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1701" name="Picture 14" descr="A screenshot of a clou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22BC" w14:textId="0DAC4CBC" w:rsidR="006102F0" w:rsidRPr="006102F0" w:rsidRDefault="003C3789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>
        <w:rPr>
          <w:rFonts w:ascii="Arial" w:hAnsi="Arial" w:cs="Arial"/>
          <w:kern w:val="0"/>
        </w:rPr>
        <w:t>Cloud overview &gt;</w:t>
      </w:r>
      <w:r w:rsidR="006102F0" w:rsidRPr="006102F0">
        <w:rPr>
          <w:rFonts w:ascii="Arial" w:hAnsi="Arial" w:cs="Arial"/>
          <w:kern w:val="0"/>
        </w:rPr>
        <w:t xml:space="preserve"> Model Registry</w:t>
      </w:r>
    </w:p>
    <w:p w14:paraId="67D498D5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6F8D774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513768AE" w14:textId="0B7E02D3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045E9D94" wp14:editId="28AD7072">
            <wp:extent cx="4639733" cy="2005965"/>
            <wp:effectExtent l="0" t="0" r="0" b="635"/>
            <wp:docPr id="78473303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303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37"/>
                    <a:stretch/>
                  </pic:blipFill>
                  <pic:spPr bwMode="auto">
                    <a:xfrm>
                      <a:off x="0" y="0"/>
                      <a:ext cx="4639733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7AD1B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Check for deployed status</w:t>
      </w:r>
    </w:p>
    <w:p w14:paraId="0278D31B" w14:textId="449A109E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3CCFF183" wp14:editId="432509AF">
            <wp:extent cx="5292190" cy="7942881"/>
            <wp:effectExtent l="0" t="0" r="3810" b="0"/>
            <wp:docPr id="16376902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902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743" cy="795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74AB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Click Cloud overview &gt; Service Accounts</w:t>
      </w:r>
    </w:p>
    <w:p w14:paraId="0053B75E" w14:textId="6EC6746D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1070F1A7" wp14:editId="56F56136">
            <wp:extent cx="5943600" cy="3440430"/>
            <wp:effectExtent l="0" t="0" r="0" b="1270"/>
            <wp:docPr id="19849773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7732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4321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Click Create service account</w:t>
      </w:r>
    </w:p>
    <w:p w14:paraId="06520263" w14:textId="7EDCB72C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57F35CF2" wp14:editId="0FBB8A18">
            <wp:extent cx="5943600" cy="5271770"/>
            <wp:effectExtent l="0" t="0" r="0" b="0"/>
            <wp:docPr id="43669369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9369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5713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Select Vertex AI</w:t>
      </w:r>
    </w:p>
    <w:p w14:paraId="0D4335D8" w14:textId="74B396C8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2E41A27B" wp14:editId="395BBF02">
            <wp:extent cx="5943600" cy="4812030"/>
            <wp:effectExtent l="0" t="0" r="0" b="1270"/>
            <wp:docPr id="18134448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4483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4CF3" w14:textId="77777777" w:rsid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Assign the listed roles</w:t>
      </w:r>
    </w:p>
    <w:p w14:paraId="5BFE77CD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D15E9EF" w14:textId="74B23E54" w:rsidR="006102F0" w:rsidRPr="006102F0" w:rsidRDefault="003C3789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>
        <w:rPr>
          <w:rFonts w:ascii="Arial" w:hAnsi="Arial" w:cs="Arial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E1359" wp14:editId="44B42418">
                <wp:simplePos x="0" y="0"/>
                <wp:positionH relativeFrom="column">
                  <wp:posOffset>712922</wp:posOffset>
                </wp:positionH>
                <wp:positionV relativeFrom="paragraph">
                  <wp:posOffset>2193010</wp:posOffset>
                </wp:positionV>
                <wp:extent cx="371959" cy="131736"/>
                <wp:effectExtent l="0" t="0" r="9525" b="8255"/>
                <wp:wrapNone/>
                <wp:docPr id="109198482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59" cy="131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B41B8" w14:textId="77777777" w:rsidR="003C3789" w:rsidRDefault="003C37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E1359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56.15pt;margin-top:172.7pt;width:29.3pt;height:10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" fillcolor="white [3201]" strokeweight=".5pt">
                <v:textbox>
                  <w:txbxContent>
                    <w:p w14:paraId="554B41B8" w14:textId="77777777" w:rsidR="003C3789" w:rsidRDefault="003C3789"/>
                  </w:txbxContent>
                </v:textbox>
              </v:shape>
            </w:pict>
          </mc:Fallback>
        </mc:AlternateContent>
      </w:r>
      <w:r w:rsidR="006102F0" w:rsidRPr="006102F0">
        <w:rPr>
          <w:rFonts w:ascii="Arial" w:hAnsi="Arial" w:cs="Arial"/>
          <w:noProof/>
          <w:kern w:val="0"/>
        </w:rPr>
        <w:drawing>
          <wp:inline distT="0" distB="0" distL="0" distR="0" wp14:anchorId="2703181C" wp14:editId="68239D70">
            <wp:extent cx="5943600" cy="3083560"/>
            <wp:effectExtent l="0" t="0" r="0" b="2540"/>
            <wp:docPr id="180534484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484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3FA2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Verify account created</w:t>
      </w:r>
    </w:p>
    <w:p w14:paraId="136A8E88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79EAB585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C429F69" w14:textId="7BBDAC08" w:rsid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drawing>
          <wp:inline distT="0" distB="0" distL="0" distR="0" wp14:anchorId="3CC0B254" wp14:editId="4F0F5C02">
            <wp:extent cx="3307644" cy="4026100"/>
            <wp:effectExtent l="0" t="0" r="0" b="0"/>
            <wp:docPr id="6103451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4517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787" cy="409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886C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Click Keys &gt; Add key</w:t>
      </w:r>
    </w:p>
    <w:p w14:paraId="5B783AC2" w14:textId="77777777" w:rsid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6F5EE04F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73ACD0B" w14:textId="77777777" w:rsid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51DD9ECE" w14:textId="1CCFA7CF" w:rsidR="006102F0" w:rsidRDefault="00AA6BA5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>
        <w:rPr>
          <w:rFonts w:ascii="Arial" w:hAnsi="Arial" w:cs="Arial"/>
          <w:noProof/>
          <w:kern w:val="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65615A" wp14:editId="67640F1B">
                <wp:simplePos x="0" y="0"/>
                <wp:positionH relativeFrom="column">
                  <wp:posOffset>1343891</wp:posOffset>
                </wp:positionH>
                <wp:positionV relativeFrom="paragraph">
                  <wp:posOffset>2678776</wp:posOffset>
                </wp:positionV>
                <wp:extent cx="1260764" cy="180109"/>
                <wp:effectExtent l="0" t="0" r="9525" b="10795"/>
                <wp:wrapNone/>
                <wp:docPr id="379174640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764" cy="18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09FB1" w14:textId="77777777" w:rsidR="00AA6BA5" w:rsidRDefault="00AA6B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5615A" id="Text Box 45" o:spid="_x0000_s1027" type="#_x0000_t202" style="position:absolute;margin-left:105.8pt;margin-top:210.95pt;width:99.25pt;height:14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" fillcolor="white [3201]" strokeweight=".5pt">
                <v:textbox>
                  <w:txbxContent>
                    <w:p w14:paraId="64609FB1" w14:textId="77777777" w:rsidR="00AA6BA5" w:rsidRDefault="00AA6BA5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kern w:val="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CE6217" wp14:editId="17E7A7C4">
                <wp:simplePos x="0" y="0"/>
                <wp:positionH relativeFrom="column">
                  <wp:posOffset>2223655</wp:posOffset>
                </wp:positionH>
                <wp:positionV relativeFrom="paragraph">
                  <wp:posOffset>1348509</wp:posOffset>
                </wp:positionV>
                <wp:extent cx="796636" cy="166486"/>
                <wp:effectExtent l="0" t="0" r="16510" b="11430"/>
                <wp:wrapNone/>
                <wp:docPr id="1580500220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636" cy="166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079CD9" w14:textId="77777777" w:rsidR="00AA6BA5" w:rsidRDefault="00AA6B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E6217" id="Text Box 44" o:spid="_x0000_s1028" type="#_x0000_t202" style="position:absolute;margin-left:175.1pt;margin-top:106.2pt;width:62.75pt;height:13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" fillcolor="white [3201]" strokeweight=".5pt">
                <v:textbox>
                  <w:txbxContent>
                    <w:p w14:paraId="72079CD9" w14:textId="77777777" w:rsidR="00AA6BA5" w:rsidRDefault="00AA6BA5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kern w:val="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4EC84C" wp14:editId="310886E4">
                <wp:simplePos x="0" y="0"/>
                <wp:positionH relativeFrom="column">
                  <wp:posOffset>2223655</wp:posOffset>
                </wp:positionH>
                <wp:positionV relativeFrom="paragraph">
                  <wp:posOffset>1224049</wp:posOffset>
                </wp:positionV>
                <wp:extent cx="1198418" cy="124691"/>
                <wp:effectExtent l="0" t="0" r="8255" b="15240"/>
                <wp:wrapNone/>
                <wp:docPr id="10019251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418" cy="124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9B295" w14:textId="77777777" w:rsidR="00AA6BA5" w:rsidRDefault="00AA6B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EC84C" id="Text Box 43" o:spid="_x0000_s1029" type="#_x0000_t202" style="position:absolute;margin-left:175.1pt;margin-top:96.4pt;width:94.35pt;height: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" fillcolor="white [3201]" strokeweight=".5pt">
                <v:textbox>
                  <w:txbxContent>
                    <w:p w14:paraId="2949B295" w14:textId="77777777" w:rsidR="00AA6BA5" w:rsidRDefault="00AA6BA5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782E98" wp14:editId="0B54D93F">
                <wp:simplePos x="0" y="0"/>
                <wp:positionH relativeFrom="column">
                  <wp:posOffset>2223655</wp:posOffset>
                </wp:positionH>
                <wp:positionV relativeFrom="paragraph">
                  <wp:posOffset>780704</wp:posOffset>
                </wp:positionV>
                <wp:extent cx="1253836" cy="145472"/>
                <wp:effectExtent l="0" t="0" r="16510" b="6985"/>
                <wp:wrapNone/>
                <wp:docPr id="1000356120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836" cy="1454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DB44BD" w14:textId="77777777" w:rsidR="00AA6BA5" w:rsidRDefault="00AA6B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82E98" id="Text Box 42" o:spid="_x0000_s1030" type="#_x0000_t202" style="position:absolute;margin-left:175.1pt;margin-top:61.45pt;width:98.75pt;height:1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" fillcolor="white [3201]" strokeweight=".5pt">
                <v:textbox>
                  <w:txbxContent>
                    <w:p w14:paraId="1CDB44BD" w14:textId="77777777" w:rsidR="00AA6BA5" w:rsidRDefault="00AA6BA5"/>
                  </w:txbxContent>
                </v:textbox>
              </v:shape>
            </w:pict>
          </mc:Fallback>
        </mc:AlternateContent>
      </w:r>
      <w:r w:rsidR="006102F0" w:rsidRPr="006102F0">
        <w:rPr>
          <w:rFonts w:ascii="Arial" w:hAnsi="Arial" w:cs="Arial"/>
          <w:noProof/>
          <w:kern w:val="0"/>
        </w:rPr>
        <w:drawing>
          <wp:inline distT="0" distB="0" distL="0" distR="0" wp14:anchorId="47861748" wp14:editId="029B4DE0">
            <wp:extent cx="5943600" cy="4508500"/>
            <wp:effectExtent l="0" t="0" r="0" b="0"/>
            <wp:docPr id="2693011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0119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2C71" w14:textId="77777777" w:rsidR="003C3789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Return to Model </w:t>
      </w:r>
      <w:r w:rsidR="003C3789">
        <w:rPr>
          <w:rFonts w:ascii="Arial" w:hAnsi="Arial" w:cs="Arial"/>
          <w:kern w:val="0"/>
        </w:rPr>
        <w:t>R</w:t>
      </w:r>
      <w:r w:rsidRPr="006102F0">
        <w:rPr>
          <w:rFonts w:ascii="Arial" w:hAnsi="Arial" w:cs="Arial"/>
          <w:kern w:val="0"/>
        </w:rPr>
        <w:t xml:space="preserve">egistry and select </w:t>
      </w:r>
      <w:r w:rsidR="00EC722E">
        <w:rPr>
          <w:rFonts w:ascii="Arial" w:hAnsi="Arial" w:cs="Arial"/>
          <w:kern w:val="0"/>
        </w:rPr>
        <w:t>L</w:t>
      </w:r>
      <w:r w:rsidRPr="006102F0">
        <w:rPr>
          <w:rFonts w:ascii="Arial" w:hAnsi="Arial" w:cs="Arial"/>
          <w:kern w:val="0"/>
        </w:rPr>
        <w:t>lama</w:t>
      </w:r>
      <w:r w:rsidR="003C3789">
        <w:rPr>
          <w:rFonts w:ascii="Arial" w:hAnsi="Arial" w:cs="Arial"/>
          <w:kern w:val="0"/>
        </w:rPr>
        <w:t>2</w:t>
      </w:r>
    </w:p>
    <w:p w14:paraId="453FAE73" w14:textId="5EAC0752" w:rsidR="006102F0" w:rsidRPr="006102F0" w:rsidRDefault="003C3789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>
        <w:rPr>
          <w:rFonts w:ascii="Arial" w:hAnsi="Arial" w:cs="Arial"/>
          <w:kern w:val="0"/>
        </w:rPr>
        <w:t>S</w:t>
      </w:r>
      <w:r w:rsidR="006102F0" w:rsidRPr="006102F0">
        <w:rPr>
          <w:rFonts w:ascii="Arial" w:hAnsi="Arial" w:cs="Arial"/>
          <w:kern w:val="0"/>
        </w:rPr>
        <w:t>elect sample request</w:t>
      </w:r>
    </w:p>
    <w:p w14:paraId="4CFA9C01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E22359A" w14:textId="3219633F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lastRenderedPageBreak/>
        <w:drawing>
          <wp:inline distT="0" distB="0" distL="0" distR="0" wp14:anchorId="7E380C08" wp14:editId="342854BB">
            <wp:extent cx="5943600" cy="4074160"/>
            <wp:effectExtent l="0" t="0" r="0" b="2540"/>
            <wp:docPr id="13977636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6369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3CF2" w14:textId="08A1CC27" w:rsidR="00EC722E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Copy the first </w:t>
      </w:r>
      <w:proofErr w:type="spellStart"/>
      <w:r w:rsidR="003C3789">
        <w:rPr>
          <w:rFonts w:ascii="Arial" w:hAnsi="Arial" w:cs="Arial"/>
          <w:kern w:val="0"/>
        </w:rPr>
        <w:t>g</w:t>
      </w:r>
      <w:r w:rsidRPr="006102F0">
        <w:rPr>
          <w:rFonts w:ascii="Arial" w:hAnsi="Arial" w:cs="Arial"/>
          <w:kern w:val="0"/>
        </w:rPr>
        <w:t>cloud</w:t>
      </w:r>
      <w:proofErr w:type="spellEnd"/>
      <w:r w:rsidRPr="006102F0">
        <w:rPr>
          <w:rFonts w:ascii="Arial" w:hAnsi="Arial" w:cs="Arial"/>
          <w:kern w:val="0"/>
        </w:rPr>
        <w:t xml:space="preserve"> snippet</w:t>
      </w:r>
    </w:p>
    <w:p w14:paraId="3F6F6C0C" w14:textId="77777777" w:rsidR="00EC722E" w:rsidRDefault="00EC722E">
      <w:pPr>
        <w:rPr>
          <w:rFonts w:ascii="Arial" w:hAnsi="Arial" w:cs="Arial"/>
          <w:kern w:val="0"/>
        </w:rPr>
      </w:pPr>
      <w:r>
        <w:rPr>
          <w:rFonts w:ascii="Arial" w:hAnsi="Arial" w:cs="Arial"/>
          <w:kern w:val="0"/>
        </w:rPr>
        <w:br w:type="page"/>
      </w:r>
    </w:p>
    <w:p w14:paraId="50AF71FF" w14:textId="77777777" w:rsid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22018E6D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6381EE3F" w14:textId="1B5FF56A" w:rsidR="006102F0" w:rsidRPr="006102F0" w:rsidRDefault="00AA6BA5" w:rsidP="00EC722E">
      <w:pPr>
        <w:autoSpaceDE w:val="0"/>
        <w:autoSpaceDN w:val="0"/>
        <w:adjustRightInd w:val="0"/>
        <w:jc w:val="both"/>
        <w:rPr>
          <w:rFonts w:ascii="Arial" w:hAnsi="Arial" w:cs="Arial"/>
          <w:kern w:val="0"/>
        </w:rPr>
      </w:pPr>
      <w:r>
        <w:rPr>
          <w:rFonts w:ascii="Arial" w:hAnsi="Arial" w:cs="Arial"/>
          <w:noProof/>
          <w:kern w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569C9A" wp14:editId="1A9DEFAE">
                <wp:simplePos x="0" y="0"/>
                <wp:positionH relativeFrom="column">
                  <wp:posOffset>0</wp:posOffset>
                </wp:positionH>
                <wp:positionV relativeFrom="paragraph">
                  <wp:posOffset>1444552</wp:posOffset>
                </wp:positionV>
                <wp:extent cx="387350" cy="57223"/>
                <wp:effectExtent l="0" t="0" r="19050" b="19050"/>
                <wp:wrapNone/>
                <wp:docPr id="1024358030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57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E28DBB" w14:textId="77777777" w:rsidR="00AA6BA5" w:rsidRDefault="00AA6B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C9A" id="Text Box 46" o:spid="_x0000_s1031" type="#_x0000_t202" style="position:absolute;left:0;text-align:left;margin-left:0;margin-top:113.75pt;width:30.5pt;height:4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" fillcolor="white [3201]" strokeweight=".5pt">
                <v:textbox>
                  <w:txbxContent>
                    <w:p w14:paraId="2DE28DBB" w14:textId="77777777" w:rsidR="00AA6BA5" w:rsidRDefault="00AA6BA5"/>
                  </w:txbxContent>
                </v:textbox>
              </v:shape>
            </w:pict>
          </mc:Fallback>
        </mc:AlternateContent>
      </w:r>
      <w:r w:rsidR="00EC722E">
        <w:rPr>
          <w:rFonts w:ascii="Arial" w:hAnsi="Arial" w:cs="Arial"/>
          <w:noProof/>
          <w:kern w:val="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232FAC1" wp14:editId="1211A207">
                <wp:simplePos x="0" y="0"/>
                <wp:positionH relativeFrom="column">
                  <wp:posOffset>42496</wp:posOffset>
                </wp:positionH>
                <wp:positionV relativeFrom="paragraph">
                  <wp:posOffset>1464255</wp:posOffset>
                </wp:positionV>
                <wp:extent cx="345600" cy="38520"/>
                <wp:effectExtent l="38100" t="38100" r="22860" b="38100"/>
                <wp:wrapNone/>
                <wp:docPr id="551704347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45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CA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2.65pt;margin-top:114.6pt;width:28.6pt;height: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">
                <v:imagedata r:id="rId23" o:title=""/>
              </v:shape>
            </w:pict>
          </mc:Fallback>
        </mc:AlternateContent>
      </w:r>
      <w:r w:rsidR="006102F0" w:rsidRPr="006102F0">
        <w:rPr>
          <w:rFonts w:ascii="Arial" w:hAnsi="Arial" w:cs="Arial"/>
          <w:noProof/>
          <w:kern w:val="0"/>
        </w:rPr>
        <w:drawing>
          <wp:inline distT="0" distB="0" distL="0" distR="0" wp14:anchorId="473277CE" wp14:editId="586CBD36">
            <wp:extent cx="5942897" cy="1786919"/>
            <wp:effectExtent l="0" t="0" r="1270" b="3810"/>
            <wp:docPr id="18598510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100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77" b="15034"/>
                    <a:stretch/>
                  </pic:blipFill>
                  <pic:spPr bwMode="auto">
                    <a:xfrm>
                      <a:off x="0" y="0"/>
                      <a:ext cx="5943600" cy="178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DDB07" w14:textId="6CB23FF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Launch the CLI and past the auth code</w:t>
      </w:r>
      <w:r w:rsidR="00EC722E">
        <w:rPr>
          <w:rFonts w:ascii="Arial" w:hAnsi="Arial" w:cs="Arial"/>
          <w:kern w:val="0"/>
        </w:rPr>
        <w:t xml:space="preserve"> snippet</w:t>
      </w:r>
    </w:p>
    <w:p w14:paraId="64E863D9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424B6089" w14:textId="6F3A3B4D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Click the link </w:t>
      </w:r>
      <w:r w:rsidR="00EC722E">
        <w:rPr>
          <w:rFonts w:ascii="Arial" w:hAnsi="Arial" w:cs="Arial"/>
          <w:kern w:val="0"/>
        </w:rPr>
        <w:t>returned</w:t>
      </w:r>
      <w:r w:rsidRPr="006102F0">
        <w:rPr>
          <w:rFonts w:ascii="Arial" w:hAnsi="Arial" w:cs="Arial"/>
          <w:kern w:val="0"/>
        </w:rPr>
        <w:t xml:space="preserve"> in the CLI and follow the </w:t>
      </w:r>
      <w:r w:rsidR="00EC722E">
        <w:rPr>
          <w:rFonts w:ascii="Arial" w:hAnsi="Arial" w:cs="Arial"/>
          <w:kern w:val="0"/>
        </w:rPr>
        <w:t xml:space="preserve">popout window </w:t>
      </w:r>
      <w:r w:rsidRPr="006102F0">
        <w:rPr>
          <w:rFonts w:ascii="Arial" w:hAnsi="Arial" w:cs="Arial"/>
          <w:kern w:val="0"/>
        </w:rPr>
        <w:t>prompts</w:t>
      </w:r>
    </w:p>
    <w:p w14:paraId="60C34667" w14:textId="77777777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3E70C711" w14:textId="1633A65F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Copy the authorization code </w:t>
      </w:r>
      <w:r w:rsidR="00EC722E">
        <w:rPr>
          <w:rFonts w:ascii="Arial" w:hAnsi="Arial" w:cs="Arial"/>
          <w:kern w:val="0"/>
        </w:rPr>
        <w:t xml:space="preserve">(last page) </w:t>
      </w:r>
      <w:r w:rsidRPr="006102F0">
        <w:rPr>
          <w:rFonts w:ascii="Arial" w:hAnsi="Arial" w:cs="Arial"/>
          <w:kern w:val="0"/>
        </w:rPr>
        <w:t>and put back into CLI</w:t>
      </w:r>
    </w:p>
    <w:p w14:paraId="0791B55D" w14:textId="1F161E61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drawing>
          <wp:inline distT="0" distB="0" distL="0" distR="0" wp14:anchorId="762AFF10" wp14:editId="6FDF93B2">
            <wp:extent cx="4707255" cy="1151255"/>
            <wp:effectExtent l="0" t="0" r="4445" b="4445"/>
            <wp:docPr id="363295687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5687" name="Picture 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DA3C" w14:textId="77777777" w:rsidR="00EC722E" w:rsidRDefault="00EC722E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7BE7709F" w14:textId="568243FB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>You should see a confirmation:</w:t>
      </w:r>
    </w:p>
    <w:p w14:paraId="78D87AAB" w14:textId="664C394C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drawing>
          <wp:inline distT="0" distB="0" distL="0" distR="0" wp14:anchorId="6A87F1DC" wp14:editId="0EF20E39">
            <wp:extent cx="5943600" cy="599440"/>
            <wp:effectExtent l="0" t="0" r="0" b="0"/>
            <wp:docPr id="207501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29C3" w14:textId="77777777" w:rsidR="00EC722E" w:rsidRDefault="00EC722E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23E6FC84" w14:textId="109F18C6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Copy the second snipped from sample request and run the prediction. </w:t>
      </w:r>
    </w:p>
    <w:p w14:paraId="6F721A4F" w14:textId="6703F40D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noProof/>
          <w:kern w:val="0"/>
        </w:rPr>
        <w:drawing>
          <wp:inline distT="0" distB="0" distL="0" distR="0" wp14:anchorId="7C567815" wp14:editId="30C19EB3">
            <wp:extent cx="5943600" cy="2088515"/>
            <wp:effectExtent l="0" t="0" r="0" b="0"/>
            <wp:docPr id="1914646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617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0CBF" w14:textId="77777777" w:rsidR="00EC722E" w:rsidRDefault="00EC722E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</w:p>
    <w:p w14:paraId="0768380C" w14:textId="22317F35" w:rsidR="006102F0" w:rsidRPr="006102F0" w:rsidRDefault="006102F0" w:rsidP="006102F0">
      <w:pPr>
        <w:autoSpaceDE w:val="0"/>
        <w:autoSpaceDN w:val="0"/>
        <w:adjustRightInd w:val="0"/>
        <w:rPr>
          <w:rFonts w:ascii="Arial" w:hAnsi="Arial" w:cs="Arial"/>
          <w:kern w:val="0"/>
        </w:rPr>
      </w:pPr>
      <w:r w:rsidRPr="006102F0">
        <w:rPr>
          <w:rFonts w:ascii="Arial" w:hAnsi="Arial" w:cs="Arial"/>
          <w:kern w:val="0"/>
        </w:rPr>
        <w:t xml:space="preserve">Submit the </w:t>
      </w:r>
      <w:r w:rsidR="003C3789">
        <w:rPr>
          <w:rFonts w:ascii="Arial" w:hAnsi="Arial" w:cs="Arial"/>
          <w:kern w:val="0"/>
        </w:rPr>
        <w:t>a</w:t>
      </w:r>
      <w:r w:rsidR="00EC722E">
        <w:rPr>
          <w:rFonts w:ascii="Arial" w:hAnsi="Arial" w:cs="Arial"/>
          <w:kern w:val="0"/>
        </w:rPr>
        <w:t xml:space="preserve"> </w:t>
      </w:r>
      <w:r w:rsidRPr="006102F0">
        <w:rPr>
          <w:rFonts w:ascii="Arial" w:hAnsi="Arial" w:cs="Arial"/>
          <w:kern w:val="0"/>
        </w:rPr>
        <w:t>response from the prediction.</w:t>
      </w:r>
    </w:p>
    <w:p w14:paraId="2F548E9A" w14:textId="77777777" w:rsidR="006102F0" w:rsidRPr="006102F0" w:rsidRDefault="006102F0">
      <w:pPr>
        <w:rPr>
          <w:rFonts w:ascii="Arial" w:hAnsi="Arial" w:cs="Arial"/>
        </w:rPr>
      </w:pPr>
    </w:p>
    <w:sectPr w:rsidR="006102F0" w:rsidRPr="006102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F0"/>
    <w:rsid w:val="00022E1D"/>
    <w:rsid w:val="000349EF"/>
    <w:rsid w:val="00054E6F"/>
    <w:rsid w:val="0006592A"/>
    <w:rsid w:val="0006640D"/>
    <w:rsid w:val="00077566"/>
    <w:rsid w:val="000A4B83"/>
    <w:rsid w:val="000B1906"/>
    <w:rsid w:val="000C7EE2"/>
    <w:rsid w:val="000F0746"/>
    <w:rsid w:val="001032A1"/>
    <w:rsid w:val="00112C60"/>
    <w:rsid w:val="00131CA8"/>
    <w:rsid w:val="001961C5"/>
    <w:rsid w:val="001C1BDB"/>
    <w:rsid w:val="001E6BEA"/>
    <w:rsid w:val="0021410E"/>
    <w:rsid w:val="00221733"/>
    <w:rsid w:val="002346F0"/>
    <w:rsid w:val="00252D33"/>
    <w:rsid w:val="0029024C"/>
    <w:rsid w:val="002A6BDD"/>
    <w:rsid w:val="003227D8"/>
    <w:rsid w:val="00331B91"/>
    <w:rsid w:val="00355B73"/>
    <w:rsid w:val="00386EE8"/>
    <w:rsid w:val="003960B9"/>
    <w:rsid w:val="003C3789"/>
    <w:rsid w:val="003E03FB"/>
    <w:rsid w:val="003E3796"/>
    <w:rsid w:val="003E7B87"/>
    <w:rsid w:val="00414B43"/>
    <w:rsid w:val="00427879"/>
    <w:rsid w:val="00453502"/>
    <w:rsid w:val="00473037"/>
    <w:rsid w:val="00480C45"/>
    <w:rsid w:val="00483D86"/>
    <w:rsid w:val="004B5763"/>
    <w:rsid w:val="004C688A"/>
    <w:rsid w:val="004D747D"/>
    <w:rsid w:val="004E2153"/>
    <w:rsid w:val="00500B62"/>
    <w:rsid w:val="00507062"/>
    <w:rsid w:val="005441F4"/>
    <w:rsid w:val="00553E61"/>
    <w:rsid w:val="0059704A"/>
    <w:rsid w:val="005A43CD"/>
    <w:rsid w:val="005C0E2D"/>
    <w:rsid w:val="005D0715"/>
    <w:rsid w:val="006102F0"/>
    <w:rsid w:val="006213C5"/>
    <w:rsid w:val="00643E80"/>
    <w:rsid w:val="00644EC1"/>
    <w:rsid w:val="00673FB7"/>
    <w:rsid w:val="006A4C54"/>
    <w:rsid w:val="006B17C4"/>
    <w:rsid w:val="00703DC5"/>
    <w:rsid w:val="00706332"/>
    <w:rsid w:val="00751DE9"/>
    <w:rsid w:val="00767759"/>
    <w:rsid w:val="007B3287"/>
    <w:rsid w:val="007D1E9B"/>
    <w:rsid w:val="007D5246"/>
    <w:rsid w:val="007D66AC"/>
    <w:rsid w:val="00801ABD"/>
    <w:rsid w:val="0080327A"/>
    <w:rsid w:val="00865AF4"/>
    <w:rsid w:val="0086659E"/>
    <w:rsid w:val="00882F8A"/>
    <w:rsid w:val="008D0B09"/>
    <w:rsid w:val="008F13AC"/>
    <w:rsid w:val="008F1652"/>
    <w:rsid w:val="009143FE"/>
    <w:rsid w:val="009825DB"/>
    <w:rsid w:val="009A2FCF"/>
    <w:rsid w:val="009A485A"/>
    <w:rsid w:val="009B11EF"/>
    <w:rsid w:val="009B3596"/>
    <w:rsid w:val="00A07EA2"/>
    <w:rsid w:val="00A16207"/>
    <w:rsid w:val="00A2124D"/>
    <w:rsid w:val="00A221E9"/>
    <w:rsid w:val="00A3509A"/>
    <w:rsid w:val="00A42FE4"/>
    <w:rsid w:val="00A63F96"/>
    <w:rsid w:val="00A76003"/>
    <w:rsid w:val="00AA0095"/>
    <w:rsid w:val="00AA6BA5"/>
    <w:rsid w:val="00AC0A81"/>
    <w:rsid w:val="00AC5EEF"/>
    <w:rsid w:val="00B225ED"/>
    <w:rsid w:val="00B265E1"/>
    <w:rsid w:val="00B425C6"/>
    <w:rsid w:val="00B475D4"/>
    <w:rsid w:val="00B5399E"/>
    <w:rsid w:val="00B55254"/>
    <w:rsid w:val="00B57CF1"/>
    <w:rsid w:val="00B60048"/>
    <w:rsid w:val="00B90093"/>
    <w:rsid w:val="00B97F43"/>
    <w:rsid w:val="00BD0701"/>
    <w:rsid w:val="00BE73FC"/>
    <w:rsid w:val="00BF24DC"/>
    <w:rsid w:val="00C119EB"/>
    <w:rsid w:val="00C1464F"/>
    <w:rsid w:val="00C24A58"/>
    <w:rsid w:val="00C32A3F"/>
    <w:rsid w:val="00C56148"/>
    <w:rsid w:val="00C75941"/>
    <w:rsid w:val="00C93E37"/>
    <w:rsid w:val="00CB1642"/>
    <w:rsid w:val="00CD1D67"/>
    <w:rsid w:val="00CD27F7"/>
    <w:rsid w:val="00D019A1"/>
    <w:rsid w:val="00D053B6"/>
    <w:rsid w:val="00D2203F"/>
    <w:rsid w:val="00D31F4F"/>
    <w:rsid w:val="00D62FAC"/>
    <w:rsid w:val="00D6625E"/>
    <w:rsid w:val="00D77868"/>
    <w:rsid w:val="00D853D6"/>
    <w:rsid w:val="00D949FD"/>
    <w:rsid w:val="00DD20E5"/>
    <w:rsid w:val="00DD2DE6"/>
    <w:rsid w:val="00DE46B8"/>
    <w:rsid w:val="00DF3147"/>
    <w:rsid w:val="00E13DFC"/>
    <w:rsid w:val="00E208EA"/>
    <w:rsid w:val="00E60AA5"/>
    <w:rsid w:val="00E829CA"/>
    <w:rsid w:val="00E84DD0"/>
    <w:rsid w:val="00EA1A54"/>
    <w:rsid w:val="00EA4A5D"/>
    <w:rsid w:val="00EA5F32"/>
    <w:rsid w:val="00EB61EC"/>
    <w:rsid w:val="00EC33A2"/>
    <w:rsid w:val="00EC722E"/>
    <w:rsid w:val="00EF2C81"/>
    <w:rsid w:val="00F1294C"/>
    <w:rsid w:val="00F17A37"/>
    <w:rsid w:val="00F23A0B"/>
    <w:rsid w:val="00F72CDD"/>
    <w:rsid w:val="00FA1756"/>
    <w:rsid w:val="00FC60B3"/>
    <w:rsid w:val="00FD35B5"/>
    <w:rsid w:val="00FE1390"/>
    <w:rsid w:val="00FE6C77"/>
    <w:rsid w:val="00FF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4C52C"/>
  <w15:chartTrackingRefBased/>
  <w15:docId w15:val="{6E6CB9D2-8677-D542-A9A8-3FAE6EDD9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0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0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02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0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02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2F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2F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2F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2F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2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02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02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02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02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2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2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2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2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2F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0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2F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0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02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2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2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2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2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2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2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1.xml"/><Relationship Id="rId27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03T07:32:42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960 58 24575,'0'-4'0,"0"0"0,0 2 0,0 0 0,0 0 0,0 0 0,-1 0 0,1 0 0,-1 0 0,0 0 0,1-1 0,-1 1 0,0 0 0,0 0 0,0 0 0,0 1 0,0 1 0,-1 1 0,1 1 0,0 1 0,0 2 0,0 0 0,0 0 0,1-1 0,-1-1 0,1 0 0,-1 0 0,1 0 0,0 0 0,-1 0 0,1 0 0,0 0 0,-1-1 0,1 0 0,-1 0 0,1-1 0,0 1 0,-1 0 0,0-1 0,-1-1 0,0 0 0,1-2 0,-1-1 0,1-1 0,0-1 0,0-1 0,0 1 0,0 1 0,0 0 0,1 1 0,-1 0 0,0 2 0,0 0 0,0 0 0,-1 1 0,0 0 0,0 0 0,1-1 0,-1 1 0,0-1 0,0 0 0,0 0 0,0 0 0,1 0 0,-1 0 0,0-1 0,0 1 0,0 1 0,0-2 0,0 1 0,1 0 0,0 0 0,0-1 0,1 0 0,-1 2 0,-1-1 0,0 1 0,1 0 0,-2 0 0,0 0 0,1 0 0,-1 0 0,1 0 0,0 0 0,0 0 0,0 1 0,0 1 0,1 0 0,0 0 0,0 0 0,1 0 0,-1 0 0,1 0 0,0 0 0,0 0 0,0 0 0,0 0 0,0 0 0,0 0 0,0 0 0,0 0 0,0 0 0,0 0 0,0 1 0,0-1 0,0 0 0,-1 0 0,0 0 0,0 0 0,0 1 0,0-2 0,0 1 0,0 0 0,0 0 0,0 0 0,0 0 0,0 0 0,0-1 0,0-5 0,1 3 0,0-4 0,0 2 0,0 1 0,-1-1 0,0 0 0,-1-1 0,1 1 0,1 0 0,0 0 0,0 1 0,0 0 0,0 0 0,0 0 0,-1 0 0,1 1 0,-1 0 0,0-1 0,-1 1 0,0 0 0,1 1 0,-1-1 0,0 0 0,0 1 0,0-1 0,0 1 0,1 0 0,-1 1 0,1 0 0,-1 1 0,1-1 0,0 0 0,0 0 0,0 0 0,0 0 0,0 0 0,0 0 0,0 0 0,-1 0 0,1-1 0,0 1 0,-1 1 0,0-1 0,0 0 0,0 0 0,0 0 0,0 0 0,0 0 0,0 0 0,0 0 0,0-1 0,0 0 0,0 1 0,-1-1 0,1 1 0,0-1 0,-1 1 0,1-1 0,0 1 0,0 0 0,0-1 0,0 0 0,0 0 0,0 0 0,0 0 0,0 0 0,0 0 0,0 0 0,0 0 0,-1 0 0,1 0 0,0 0 0,0 0 0,0 0 0,0 0 0,0 0 0,0 0 0,0 0 0,0 0 0,0 0 0,-1 0 0,1 0 0,0 0 0,0 0 0,0 0 0,-1 0 0,1 0 0,0 0 0,0 0 0,0 0 0,0-1 0,0 1 0,-1-1 0,0 1 0,-1-1 0,1 0 0,0 0 0,0 0 0,2 1 0,-1-1 0,0 0 0,0 0 0,0 0 0,0 0 0,0 1 0,0-1 0,0 1 0,-1 0 0,1 0 0,-2 0 0,1-1 0,1 1 0,-1-1 0,0 1 0,0 0 0,0 0 0,0 0 0,0 0 0,0 0 0,-1 0 0,1 0 0,0-1 0,-1 1 0,0-1 0,-1 1 0,0-1 0,-1 1 0,-1 0 0,0 0 0,-2 0 0,1 0 0,0 0 0,0 0 0,0 1 0,-1 0 0,1 2 0,0 0 0,0-1 0,2 0 0,-1 0 0,-1-1 0,-1 1 0,0 0 0,-2 0 0,0 0 0,-2 0 0,0 0 0,0-1 0,0 0 0,1 0 0,1 0 0,1 0 0,1-1 0,3 0 0,0 0 0,2 0 0,0 0 0,1 0 0,0 0 0,-1 0 0,0 0 0,0 0 0,0 0 0,1 0 0,0 0 0,1 0 0,-1-1 0,0 1 0,0-1 0,0 0 0,0 1 0,0-1 0,0 0 0,1 1 0,-1-1 0,0 0 0,0 0 0,-1 0 0,1 0 0,0 0 0,0 0 0,0 0 0,0 0 0,0 0 0,-1 0 0,1-1 0,0 0 0,0 1 0,1 0 0,-1 0 0,0-1 0,1 1 0,-1 1 0,1-1 0,0 0 0,-1 0 0,0 1 0,-1 0 0,-1-1 0,0 0 0,0 0 0,0 0 0,-1 0 0,2 0 0,0 1 0,0 0 0,0 0 0,-1-1 0,0 0 0,-1 1 0,1 0 0,0 0 0,1-1 0,0 1 0,0 0 0,1 0 0,0 0 0,1 0 0,0 0 0,0 0 0,0 0 0,0 0 0,0 0 0,0 0 0,-1 0 0,0 0 0,0-1 0,0 1 0,1-1 0,-1 1 0,0 0 0,0 0 0,0 0 0,0 0 0,-1 0 0,1 0 0,1 0 0,0 0 0,0 0 0,0 0 0,0 0 0,0 0 0,0 0 0,0 0 0,0 0 0,0-1 0,1 0 0,0 0 0,0 0 0,0 0 0,-1 1 0,0 0 0,0-1 0,-1 0 0,1 1 0,-1-1 0,1 1 0,-1 0 0,1 0 0,-1 0 0,1 0 0,0 0 0,-1 0 0,1 0 0,0 0 0,0 0 0,0 0 0,0 1 0,1 0 0,1 0 0,0 1 0,0 0 0,0 1 0,0 0 0,0 1 0,0-1 0,0 1 0,0-1 0,1 1 0,0-1 0,0-1 0,-1 0 0,1 1 0,-1-1 0,0 0 0,0 0 0,1-1 0,1-1 0,1 0 0,0 0 0,1 0 0,1 0 0,-1 0 0,0 0 0,1 0 0,0 0 0,-1 0 0,2 0 0,-1 0 0,1 0 0,-1 0 0,1 0 0,-2 0 0,1 0 0,-2 0 0,1 0 0,-1 0 0,1 0 0,1 0 0,1 0 0,1 0 0,2 0 0,0 0 0,1 0 0,0 0 0,-1 1 0,-1 0 0,-1 1 0,-2-1 0,-2 1 0,0-1 0,-1 0 0,0-1 0,0 1 0,0-1 0,0 0 0,0 0 0,0 0 0,0 0 0,0 0 0,0 0 0,0 0 0,0 0 0,-1 0 0,1-1 0,-1 0 0,0 0 0,-1-1 0,-2-1 0,0 0 0,-2-1 0,-2 1 0,-1-1 0,-2-1 0,-1 1 0,-1-1 0,2 0 0,-1 1 0,0 0 0,2 1 0,1 1 0,2 0 0,1 2 0,1-1 0,0 1 0,1 0 0,0 0 0,1-1 0,0 1 0,-1-1 0,1 0 0,-1 0 0,0 0 0,-1-1 0,1 1 0,0 0 0,1 0 0,-1 0 0,0-1 0,0 1 0,1 0 0,-1 1 0,1-1 0,0 0 0,0 0 0,-1 1 0,1-1 0,0 0 0,-1 0 0,0 0 0,0 0 0,1 0 0,-1 0 0,0 0 0,-1 0 0,1 1 0,0-1 0,1 1 0,-1 0 0,0 0 0,0 0 0,0 0 0,0 0 0,0-1 0,0 1 0,0-1 0,0 1 0,0 0 0,0 0 0,0 0 0,0 0 0,-1 0 0,1 0 0,0 0 0,0 0 0,0 0 0,6 0 0,0 0 0,4 0 0,-2 0 0,2 0 0,1 0 0,1 0 0,0 0 0,-2 0 0,1 0 0,-1 1 0,0 0 0,0 1 0,-1 1 0,1 0 0,-1 0 0,-1 0 0,0-1 0,0 0 0,0 0 0,0-1 0,0 1 0,0-1 0,0 1 0,0-1 0,0 0 0,0-1 0,0 0 0,-1 1 0,-1 0 0,0-1 0,0 1 0,-1-1 0,1 0 0,1 0 0,-1 0 0,0 0 0,0 0 0,0 0 0,0 0 0,1 0 0,-1 0 0,-1 0 0,0 0 0,0 0 0,-1 0 0,0 1 0,0-1 0,1 1 0,-1-1 0,0 0 0,0 0 0,0 0 0,0 0 0,0 0 0,0 0 0,0 0 0,0 0 0,0 0 0,1 0 0,0 0 0,0 0 0,0 0 0,0 0 0,0 0 0,0 0 0,0 0 0,-1 0 0,1 0 0,-2 0 0,1 0 0,0 0 0,0 0 0,0 0 0,0 0 0,1 0 0,-1 0 0,0 0 0,0 0 0,0 0 0,1 0 0,-1 0 0,0 0 0,0 1 0,0-1 0,0 1 0,0-1 0,0 0 0,0 0 0,1 0 0,0 0 0,0 0 0,0 0 0,0 0 0,1 0 0,0 0 0,0 0 0,0 0 0,0 0 0,0 0 0,1 0 0,-1 0 0,1 0 0,0 0 0,2 0 0,2-1 0,2 0 0,1 0 0,0-1 0,-1 0 0,-1 0 0,-2 0 0,-1 0 0,0 0 0,-2 1 0,-1 1 0,-1 0 0,0-1 0,0 1 0,-1-1 0,0 1 0,0 0 0,0 0 0,1 0 0,-1-1 0,0 1 0,0 0 0,0 0 0,1 0 0,-1 0 0,0 0 0,0 0 0,1 0 0,0 0 0,0 0 0,1 0 0,-1 0 0,2 0 0,-1 0 0,0 0 0,1 0 0,-1 0 0,1 0 0,1 0 0,0 0 0,1 0 0,-1 0 0,1 0 0,-2 0 0,0 0 0,0 0 0,-1 0 0,0 0 0,0 0 0,0 0 0,0 0 0,1-1 0,0 1 0,1-2 0,1 1 0,-1 0 0,2 1 0,-1 0 0,-1-1 0,1 1 0,-2 0 0,0 0 0,0 0 0,-1 0 0,0 0 0,0 0 0,0 0 0,1 0 0,-1 0 0,0 0 0,0 1 0,-1 0 0,0 0 0,-1 1 0,0-1 0,1 0 0,-1 0 0,1-1 0,-1 1 0,1-1 0,0 1 0,-1-1 0,0 1 0,0-1 0,0 0 0,0 0 0,1 0 0,-2 0 0,0 1 0,-5 0 0,-2 1 0,-5 0 0,-3 0 0,-6 2 0,-2 0 0,-3 0 0,0 0 0,4-2 0,-1-1 0,0 1 0,1-2 0,2 0 0,2 0 0,1 0 0,1 0 0,1 0 0,1 0 0,4 0 0,2 0 0,0 0 0,1 0 0,-2 0 0,2 0 0,-1 0 0,1 0 0,0 0 0,1 0 0,1 0 0,0 0 0,0 0 0,1 0 0,-1 0 0,1 0 0,0 0 0,1 0 0,0 0 0,0 0 0,0-1 0,-1 0 0,0 0 0,-1 0 0,0 0 0,0-1 0,0 1 0,0 0 0,-1 0 0,0-1 0,0 0 0,1 0 0,0 0 0,0 1 0,1-1 0,0 1 0,1-1 0,-1 1 0,1 0 0,-1 1 0,1 0 0,0 0 0,0-1 0,-1 1 0,0 0 0,-1-1 0,1 1 0,1-1 0,0 1 0,0-1 0,0 1 0,0-1 0,0 1 0,0 0 0,0 0 0,-1 0 0,0 0 0,0 0 0,0 0 0,1 0 0,-1 0 0,1 0 0,0 0 0,0 0 0,-1 0 0,0 0 0,0 0 0,-1 0 0,1 0 0,-1 0 0,-1 0 0,1 0 0,-1 0 0,1 0 0,0-1 0,0 0 0,0 0 0,0 0 0,0 0 0,0 0 0,0 0 0,-1 0 0,1 0 0,1 0 0,-1 0 0,1 1 0,-1-1 0,1 1 0,1 0 0,-1 0 0,1 0 0,0 0 0,0 0 0,0 0 0,1-1 0,5 1 0,-1-1 0,3 1 0,-2 0 0,-1 0 0,0 0 0,-1 0 0,0 0 0,0 0 0,1 0 0,1 0 0,0 0 0,1 0 0,1 0 0,1 0 0,-1 0 0,2 0 0,-1 0 0,2 0 0,0 0 0,-2 0 0,0 0 0,0 0 0,2 0 0,1 0 0,-1 0 0,1 0 0,-2 0 0,1 0 0,-1 0 0,1 0 0,-1 0 0,0 0 0,-1 0 0,0 0 0,-1-1 0,0 0 0,-2 1 0,0 0 0,-2 0 0,0 0 0,0 0 0,0 0 0,1 0 0,-1 0 0,0 0 0,0 0 0,0 0 0,0 0 0,0 0 0,0 0 0,0 0 0,0 0 0,0 0 0,0 0 0,0 0 0,0 0 0,0 0 0,0 1 0,0-1 0,0 1 0,0-1 0,0 1 0,1-1 0,-1 1 0,1 0 0,0-1 0,0 1 0,0 0 0,0 0 0,1-1 0,-1 1 0,1-1 0,0 1 0,0-1 0,1 1 0,-1 0 0,1 0 0,0-1 0,-1 1 0,0 1 0,0-1 0,0 1 0,1 0 0,1 1 0,-1-1 0,1 1 0,-1 0 0,1 0 0,0-1 0,-2 1 0,1 0 0,-1-1 0,0 0 0,-1 1 0,0-2 0,1 0 0,0 0 0,1-1 0,0 1 0,1 0 0,-1 0 0,2-1 0,0 0 0,-1 1 0,1 0 0,-2 1 0,2-1 0,-1 1 0,2-1 0,-1 1 0,-1-1 0,1-1 0,-2 1 0,1-1 0,0 1 0,-1 0 0,-1-1 0,-1 0 0,0 0 0,0 0 0,-1 0 0,0 0 0,1 0 0,-1 0 0,0 0 0,0 0 0,0 0 0,0 0 0,0 0 0,0 0 0,0 0 0,0 0 0,0 0 0,0 0 0,0 0 0,0 0 0,1 0 0,-1 0 0,0 0 0,0 0 0,0 0 0,0 0 0,0 1 0,0-1 0,0 1 0,0 0 0,0 0 0,1-1 0,-1 1 0,0-1 0,0 1 0,0-1 0,1 1 0,-1 0 0,0 0 0,0 0 0,0 0 0,0 0 0,0 0 0,0 1 0,0-1 0,0 1 0,0-1 0,0 0 0,1-1 0,-1 0 0,0 0 0,0 0 0,0 1 0,0-1 0,0 1 0,-1-1 0,1 0 0,0 0 0,1 1 0,0-1 0,1 1 0,0 0 0,0-1 0,0 0 0,0 0 0,0 0 0,-1 0 0,-1 0 0,0 0 0,0 1 0,0 0 0,0-1 0,0 0 0,0 1 0,0-1 0,0 1 0,1 0 0,-1 0 0,0-1 0,0 0 0,0 0 0,0 0 0,0 0 0,-1 0 0,0-1 0,0-1 0,-1-1 0,0 0 0,0-1 0,0 0 0,0-2 0,0 1 0,0-1 0,0 1 0,0-1 0,0 2 0,0 0 0,0 2 0,0 0 0,0 0 0,0 0 0,0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936D949F-EBC4-AC46-B8C4-BD01A7F0B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.~WRD0000</Template>
  <TotalTime>19</TotalTime>
  <Pages>15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HOBBS, DESTANI</dc:creator>
  <cp:keywords/>
  <dc:description/>
  <cp:lastModifiedBy>HOBBS, DESTANI</cp:lastModifiedBy>
  <cp:revision>2</cp:revision>
  <dcterms:created xsi:type="dcterms:W3CDTF">2025-07-03T07:20:00Z</dcterms:created>
  <dcterms:modified xsi:type="dcterms:W3CDTF">2025-07-03T07:44:00Z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8bb7484-22c2-4b98-9fb8-3ab13d821527_Enabled">
    <vt:lpwstr>true</vt:lpwstr>
  </property>
  <property fmtid="{D5CDD505-2E9C-101B-9397-08002B2CF9AE}" pid="3" name="MSIP_Label_d8bb7484-22c2-4b98-9fb8-3ab13d821527_SetDate">
    <vt:lpwstr>2025-07-03T07:35:03Z</vt:lpwstr>
  </property>
  <property fmtid="{D5CDD505-2E9C-101B-9397-08002B2CF9AE}" pid="4" name="MSIP_Label_d8bb7484-22c2-4b98-9fb8-3ab13d821527_Method">
    <vt:lpwstr>Standard</vt:lpwstr>
  </property>
  <property fmtid="{D5CDD505-2E9C-101B-9397-08002B2CF9AE}" pid="5" name="MSIP_Label_d8bb7484-22c2-4b98-9fb8-3ab13d821527_Name">
    <vt:lpwstr>defa4170-0d19-0005-0004-bc88714345d2</vt:lpwstr>
  </property>
  <property fmtid="{D5CDD505-2E9C-101B-9397-08002B2CF9AE}" pid="6" name="MSIP_Label_d8bb7484-22c2-4b98-9fb8-3ab13d821527_SiteId">
    <vt:lpwstr>f50e076b-86a5-45f3-87b0-3f4d0ec5e94e</vt:lpwstr>
  </property>
  <property fmtid="{D5CDD505-2E9C-101B-9397-08002B2CF9AE}" pid="7" name="MSIP_Label_d8bb7484-22c2-4b98-9fb8-3ab13d821527_ActionId">
    <vt:lpwstr>526eb8ec-3bf6-411e-bc2f-0687cbbd35e8</vt:lpwstr>
  </property>
  <property fmtid="{D5CDD505-2E9C-101B-9397-08002B2CF9AE}" pid="8" name="MSIP_Label_d8bb7484-22c2-4b98-9fb8-3ab13d821527_ContentBits">
    <vt:lpwstr>0</vt:lpwstr>
  </property>
</Properties>
</file>