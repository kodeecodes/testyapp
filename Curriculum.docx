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427F4" w14:textId="77777777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5F1D7D6D" w14:textId="77777777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961AADF" w14:textId="77777777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Curriculum</w:t>
      </w:r>
    </w:p>
    <w:p w14:paraId="02E4F28D" w14:textId="77777777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439ADEB" w14:textId="77777777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Objectives:</w:t>
      </w:r>
    </w:p>
    <w:p w14:paraId="53D1C7AB" w14:textId="77777777" w:rsidR="00624026" w:rsidRDefault="00624026" w:rsidP="0062402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Understand AI Fundamentals</w:t>
      </w:r>
    </w:p>
    <w:p w14:paraId="31E5DDEA" w14:textId="77777777" w:rsidR="00624026" w:rsidRDefault="00624026" w:rsidP="0062402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Hands-On Machine Learning Model</w:t>
      </w:r>
    </w:p>
    <w:p w14:paraId="5A7F17F9" w14:textId="77777777" w:rsidR="00624026" w:rsidRDefault="00624026" w:rsidP="0062402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Evaluate AI Systems</w:t>
      </w:r>
    </w:p>
    <w:p w14:paraId="58C78D9D" w14:textId="77777777" w:rsidR="00624026" w:rsidRDefault="00624026" w:rsidP="0062402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Create High Quality AI Input</w:t>
      </w:r>
    </w:p>
    <w:p w14:paraId="7A9097EC" w14:textId="77777777" w:rsidR="00624026" w:rsidRDefault="00624026" w:rsidP="0062402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Consider AI Application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Real Life</w:t>
      </w:r>
    </w:p>
    <w:p w14:paraId="18213B69" w14:textId="77777777" w:rsidR="00624026" w:rsidRDefault="00624026" w:rsidP="0062402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Understand the basics of blockchain</w:t>
      </w:r>
    </w:p>
    <w:p w14:paraId="4DF0FC97" w14:textId="77777777" w:rsidR="00624026" w:rsidRDefault="00624026" w:rsidP="0062402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Explore Smart Contracts</w:t>
      </w:r>
    </w:p>
    <w:p w14:paraId="311717B4" w14:textId="77777777" w:rsidR="00624026" w:rsidRDefault="00624026" w:rsidP="0062402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Learn Google Cloud Platform</w:t>
      </w:r>
    </w:p>
    <w:p w14:paraId="5DF52EFA" w14:textId="77777777" w:rsidR="00624026" w:rsidRDefault="00624026" w:rsidP="0062402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Use Llama 2 AI To Query</w:t>
      </w:r>
    </w:p>
    <w:p w14:paraId="22181DD0" w14:textId="77777777" w:rsidR="00624026" w:rsidRDefault="00624026" w:rsidP="0062402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Create Images and Writing Samples with AI</w:t>
      </w:r>
    </w:p>
    <w:p w14:paraId="123C8B1C" w14:textId="77777777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7B15CC8" w14:textId="77777777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Test Accounts Needed:</w:t>
      </w:r>
    </w:p>
    <w:p w14:paraId="2A41338F" w14:textId="77777777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Google</w:t>
      </w:r>
    </w:p>
    <w:p w14:paraId="2263B2B1" w14:textId="77777777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Instagram</w:t>
      </w:r>
    </w:p>
    <w:p w14:paraId="65CAFD8D" w14:textId="77777777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76DEE7A" w14:textId="77777777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Software Downloads:</w:t>
      </w:r>
    </w:p>
    <w:p w14:paraId="0F629983" w14:textId="77777777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Orange </w:t>
      </w:r>
    </w:p>
    <w:p w14:paraId="54A7EC3D" w14:textId="77777777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91EBC19" w14:textId="77777777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Browser Extensions: </w:t>
      </w:r>
    </w:p>
    <w:p w14:paraId="3B22E00D" w14:textId="77777777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AdBlock</w:t>
      </w:r>
    </w:p>
    <w:p w14:paraId="43FA2BD0" w14:textId="77777777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F6FA346" w14:textId="77777777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Preloaded card needed for:</w:t>
      </w:r>
    </w:p>
    <w:p w14:paraId="28D7B708" w14:textId="77777777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GCP </w:t>
      </w:r>
    </w:p>
    <w:p w14:paraId="7E7D9642" w14:textId="76957875" w:rsidR="001C1BDB" w:rsidRDefault="00624026" w:rsidP="00624026">
      <w:pPr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Starryai</w:t>
      </w:r>
      <w:proofErr w:type="spellEnd"/>
    </w:p>
    <w:p w14:paraId="737E8C0E" w14:textId="77777777" w:rsidR="00624026" w:rsidRDefault="00624026" w:rsidP="00624026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64BF57AE" w14:textId="77777777" w:rsidR="00F554B9" w:rsidRDefault="00F554B9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br w:type="page"/>
      </w:r>
    </w:p>
    <w:p w14:paraId="3B3D838F" w14:textId="6914F9C8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Schedule:</w:t>
      </w:r>
    </w:p>
    <w:p w14:paraId="366E0597" w14:textId="77777777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00FC39A" w14:textId="0B697E0A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Day 1-</w:t>
      </w:r>
    </w:p>
    <w:p w14:paraId="4022D064" w14:textId="564B7B33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Labs 1-2</w:t>
      </w:r>
    </w:p>
    <w:p w14:paraId="3E728861" w14:textId="4BC9E508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Robot Demo</w:t>
      </w:r>
    </w:p>
    <w:p w14:paraId="70651143" w14:textId="228B710C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Watch AI Videos</w:t>
      </w:r>
    </w:p>
    <w:p w14:paraId="39A950DA" w14:textId="36692B07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Lecture: What is AI/ML and Ethics in AI</w:t>
      </w:r>
    </w:p>
    <w:p w14:paraId="2F13DD54" w14:textId="77777777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Open Lab - Experiment with all tools</w:t>
      </w:r>
    </w:p>
    <w:p w14:paraId="6ED8F8D9" w14:textId="77777777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DAA6794" w14:textId="36CDA836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Day 2- </w:t>
      </w:r>
    </w:p>
    <w:p w14:paraId="66A05183" w14:textId="0ABAFEA1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Labs 1-2</w:t>
      </w:r>
    </w:p>
    <w:p w14:paraId="27937FCA" w14:textId="230BAB06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Lecture Pitfalls of AI</w:t>
      </w:r>
    </w:p>
    <w:p w14:paraId="2EC6C212" w14:textId="16E9AB7A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AI Prompting Lab</w:t>
      </w:r>
    </w:p>
    <w:p w14:paraId="609A2320" w14:textId="77777777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25F6C46" w14:textId="77777777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Day 3- </w:t>
      </w:r>
    </w:p>
    <w:p w14:paraId="14426C0D" w14:textId="3A9B84F2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Lecture: Data Modeling </w:t>
      </w:r>
    </w:p>
    <w:p w14:paraId="25320A91" w14:textId="3154EA82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Orange Lab</w:t>
      </w:r>
    </w:p>
    <w:p w14:paraId="44475F71" w14:textId="7D7F1CFD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Train AI</w:t>
      </w:r>
    </w:p>
    <w:p w14:paraId="4CC88AAF" w14:textId="6FDAF3AD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Elements of AI Course</w:t>
      </w:r>
    </w:p>
    <w:p w14:paraId="01638E7F" w14:textId="492271B4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Tinker with Neural Network</w:t>
      </w:r>
    </w:p>
    <w:p w14:paraId="0BCC2C1A" w14:textId="77777777" w:rsidR="00624026" w:rsidRDefault="00624026" w:rsidP="006240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F5B4478" w14:textId="026D8314" w:rsidR="00624026" w:rsidRDefault="00624026" w:rsidP="00624026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Day 4-</w:t>
      </w:r>
    </w:p>
    <w:p w14:paraId="23560A16" w14:textId="02540321" w:rsidR="00624026" w:rsidRDefault="00624026" w:rsidP="00624026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Llama 2 on GCP Lab</w:t>
      </w:r>
    </w:p>
    <w:p w14:paraId="23BA8F5C" w14:textId="77777777" w:rsidR="00624026" w:rsidRDefault="00624026" w:rsidP="00624026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5D858DBE" w14:textId="6406772D" w:rsidR="00624026" w:rsidRDefault="00624026" w:rsidP="00624026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Day 5-</w:t>
      </w:r>
    </w:p>
    <w:p w14:paraId="71ED0764" w14:textId="5BCC1D1C" w:rsidR="00624026" w:rsidRDefault="00624026" w:rsidP="00624026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Crypto Scam Labs</w:t>
      </w:r>
    </w:p>
    <w:p w14:paraId="601FA0D8" w14:textId="1519A31A" w:rsidR="00624026" w:rsidRDefault="00624026" w:rsidP="00624026">
      <w:r>
        <w:rPr>
          <w:rFonts w:ascii="AppleSystemUIFont" w:hAnsi="AppleSystemUIFont" w:cs="AppleSystemUIFont"/>
          <w:kern w:val="0"/>
          <w:sz w:val="26"/>
          <w:szCs w:val="26"/>
        </w:rPr>
        <w:t>NFT Labs</w:t>
      </w:r>
    </w:p>
    <w:sectPr w:rsidR="0062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0460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26"/>
    <w:rsid w:val="00022E1D"/>
    <w:rsid w:val="000349EF"/>
    <w:rsid w:val="00054E6F"/>
    <w:rsid w:val="0006592A"/>
    <w:rsid w:val="0006640D"/>
    <w:rsid w:val="00077566"/>
    <w:rsid w:val="000A4B83"/>
    <w:rsid w:val="000B1906"/>
    <w:rsid w:val="000C7EE2"/>
    <w:rsid w:val="000F0746"/>
    <w:rsid w:val="001032A1"/>
    <w:rsid w:val="00112C60"/>
    <w:rsid w:val="00131CA8"/>
    <w:rsid w:val="001961C5"/>
    <w:rsid w:val="001C1BDB"/>
    <w:rsid w:val="001E6BEA"/>
    <w:rsid w:val="0021410E"/>
    <w:rsid w:val="00221733"/>
    <w:rsid w:val="002346F0"/>
    <w:rsid w:val="00252D33"/>
    <w:rsid w:val="0029024C"/>
    <w:rsid w:val="002A6BDD"/>
    <w:rsid w:val="003227D8"/>
    <w:rsid w:val="00331B91"/>
    <w:rsid w:val="00355B73"/>
    <w:rsid w:val="00386EE8"/>
    <w:rsid w:val="003960B9"/>
    <w:rsid w:val="003E03FB"/>
    <w:rsid w:val="003E3796"/>
    <w:rsid w:val="003E7B87"/>
    <w:rsid w:val="00414B43"/>
    <w:rsid w:val="00427879"/>
    <w:rsid w:val="00453502"/>
    <w:rsid w:val="00471765"/>
    <w:rsid w:val="00473037"/>
    <w:rsid w:val="00480C45"/>
    <w:rsid w:val="00483D86"/>
    <w:rsid w:val="004B5763"/>
    <w:rsid w:val="004C688A"/>
    <w:rsid w:val="004D747D"/>
    <w:rsid w:val="004E2153"/>
    <w:rsid w:val="00500B62"/>
    <w:rsid w:val="00507062"/>
    <w:rsid w:val="005441F4"/>
    <w:rsid w:val="00553E61"/>
    <w:rsid w:val="0059704A"/>
    <w:rsid w:val="005A43CD"/>
    <w:rsid w:val="005C0E2D"/>
    <w:rsid w:val="005D0715"/>
    <w:rsid w:val="006213C5"/>
    <w:rsid w:val="00624026"/>
    <w:rsid w:val="00643E80"/>
    <w:rsid w:val="00644EC1"/>
    <w:rsid w:val="00673FB7"/>
    <w:rsid w:val="006A4C54"/>
    <w:rsid w:val="006B17C4"/>
    <w:rsid w:val="00703DC5"/>
    <w:rsid w:val="00706332"/>
    <w:rsid w:val="00751DE9"/>
    <w:rsid w:val="00767759"/>
    <w:rsid w:val="007B3287"/>
    <w:rsid w:val="007D1E9B"/>
    <w:rsid w:val="007D5246"/>
    <w:rsid w:val="007D66AC"/>
    <w:rsid w:val="00801ABD"/>
    <w:rsid w:val="0080327A"/>
    <w:rsid w:val="00865AF4"/>
    <w:rsid w:val="0086659E"/>
    <w:rsid w:val="00882F8A"/>
    <w:rsid w:val="008D0B09"/>
    <w:rsid w:val="008F13AC"/>
    <w:rsid w:val="008F1652"/>
    <w:rsid w:val="009143FE"/>
    <w:rsid w:val="009825DB"/>
    <w:rsid w:val="009A2FCF"/>
    <w:rsid w:val="009A485A"/>
    <w:rsid w:val="009B11EF"/>
    <w:rsid w:val="009B3596"/>
    <w:rsid w:val="00A07EA2"/>
    <w:rsid w:val="00A16207"/>
    <w:rsid w:val="00A2124D"/>
    <w:rsid w:val="00A221E9"/>
    <w:rsid w:val="00A3509A"/>
    <w:rsid w:val="00A42FE4"/>
    <w:rsid w:val="00A63F96"/>
    <w:rsid w:val="00A76003"/>
    <w:rsid w:val="00AA0095"/>
    <w:rsid w:val="00AC0A81"/>
    <w:rsid w:val="00AC5EEF"/>
    <w:rsid w:val="00AC5F83"/>
    <w:rsid w:val="00B225ED"/>
    <w:rsid w:val="00B265E1"/>
    <w:rsid w:val="00B425C6"/>
    <w:rsid w:val="00B475D4"/>
    <w:rsid w:val="00B5399E"/>
    <w:rsid w:val="00B55254"/>
    <w:rsid w:val="00B57CF1"/>
    <w:rsid w:val="00B60048"/>
    <w:rsid w:val="00B90093"/>
    <w:rsid w:val="00B97F43"/>
    <w:rsid w:val="00BD0701"/>
    <w:rsid w:val="00BE73FC"/>
    <w:rsid w:val="00BF24DC"/>
    <w:rsid w:val="00C119EB"/>
    <w:rsid w:val="00C1464F"/>
    <w:rsid w:val="00C24A58"/>
    <w:rsid w:val="00C32A3F"/>
    <w:rsid w:val="00C56148"/>
    <w:rsid w:val="00C75941"/>
    <w:rsid w:val="00C93E37"/>
    <w:rsid w:val="00CB1642"/>
    <w:rsid w:val="00CD1D67"/>
    <w:rsid w:val="00CD27F7"/>
    <w:rsid w:val="00D019A1"/>
    <w:rsid w:val="00D053B6"/>
    <w:rsid w:val="00D2203F"/>
    <w:rsid w:val="00D31F4F"/>
    <w:rsid w:val="00D62FAC"/>
    <w:rsid w:val="00D6625E"/>
    <w:rsid w:val="00D77868"/>
    <w:rsid w:val="00D853D6"/>
    <w:rsid w:val="00D949FD"/>
    <w:rsid w:val="00DD20E5"/>
    <w:rsid w:val="00DD2DE6"/>
    <w:rsid w:val="00DE46B8"/>
    <w:rsid w:val="00DF3147"/>
    <w:rsid w:val="00E13DFC"/>
    <w:rsid w:val="00E208EA"/>
    <w:rsid w:val="00E60AA5"/>
    <w:rsid w:val="00E829CA"/>
    <w:rsid w:val="00E84DD0"/>
    <w:rsid w:val="00EA1A54"/>
    <w:rsid w:val="00EA4A5D"/>
    <w:rsid w:val="00EA5F32"/>
    <w:rsid w:val="00EB61EC"/>
    <w:rsid w:val="00EC33A2"/>
    <w:rsid w:val="00EF2C81"/>
    <w:rsid w:val="00F1294C"/>
    <w:rsid w:val="00F17A37"/>
    <w:rsid w:val="00F23A0B"/>
    <w:rsid w:val="00F554B9"/>
    <w:rsid w:val="00F72CDD"/>
    <w:rsid w:val="00FA1756"/>
    <w:rsid w:val="00FC60B3"/>
    <w:rsid w:val="00FD35B5"/>
    <w:rsid w:val="00FE1390"/>
    <w:rsid w:val="00FE6C77"/>
    <w:rsid w:val="00FF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0E8A"/>
  <w15:chartTrackingRefBased/>
  <w15:docId w15:val="{1A8BFFEB-6009-8E45-A014-8F03C8F8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0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0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0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0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0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0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0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3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HOBBS, DESTANI</dc:creator>
  <cp:keywords/>
  <dc:description/>
  <cp:lastModifiedBy>HOBBS, DESTANI</cp:lastModifiedBy>
  <cp:revision>2</cp:revision>
  <dcterms:created xsi:type="dcterms:W3CDTF">2025-07-03T16:22:00Z</dcterms:created>
  <dcterms:modified xsi:type="dcterms:W3CDTF">2025-07-03T19:30:00Z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2025-07-03T16:31:51Z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3d2a18ed-7c64-45dd-bd1e-be616891e5ba</vt:lpwstr>
  </property>
  <property fmtid="{D5CDD505-2E9C-101B-9397-08002B2CF9AE}" pid="8" name="MSIP_Label_d8bb7484-22c2-4b98-9fb8-3ab13d821527_ContentBits">
    <vt:lpwstr>0</vt:lpwstr>
  </property>
</Properties>
</file>