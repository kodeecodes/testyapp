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ECC58" w14:textId="3DA4BDF4" w:rsidR="001C1BDB" w:rsidRPr="00D87710" w:rsidRDefault="00D87710">
      <w:pPr>
        <w:rPr>
          <w:u w:val="single"/>
        </w:rPr>
      </w:pPr>
      <w:r w:rsidRPr="00D87710">
        <w:rPr>
          <w:u w:val="single"/>
        </w:rPr>
        <w:t>Day 4 &amp; 5 Labs</w:t>
      </w:r>
    </w:p>
    <w:p w14:paraId="5C035818" w14:textId="77777777" w:rsidR="00D87710" w:rsidRDefault="00D87710"/>
    <w:p w14:paraId="55D5103D" w14:textId="73B08AC9" w:rsidR="00D87710" w:rsidRDefault="00D87710" w:rsidP="00D87710">
      <w:pPr>
        <w:pStyle w:val="ListParagraph"/>
        <w:numPr>
          <w:ilvl w:val="0"/>
          <w:numId w:val="1"/>
        </w:numPr>
      </w:pPr>
      <w:r>
        <w:t>Llama 2 on GCP Lab – guided with students (see Lab Worksheet)</w:t>
      </w:r>
    </w:p>
    <w:p w14:paraId="55F491E3" w14:textId="77777777" w:rsidR="00D87710" w:rsidRDefault="00D87710" w:rsidP="00D87710">
      <w:pPr>
        <w:pStyle w:val="ListParagraph"/>
      </w:pPr>
    </w:p>
    <w:p w14:paraId="0139E07F" w14:textId="7C700362" w:rsidR="00D87710" w:rsidRDefault="00D87710" w:rsidP="00D87710">
      <w:pPr>
        <w:pStyle w:val="ListParagraph"/>
        <w:numPr>
          <w:ilvl w:val="0"/>
          <w:numId w:val="1"/>
        </w:numPr>
      </w:pPr>
      <w:r w:rsidRPr="00D87710">
        <w:t xml:space="preserve"> Crypto Scams Labs</w:t>
      </w:r>
    </w:p>
    <w:p w14:paraId="458D73C3" w14:textId="77777777" w:rsidR="00D87710" w:rsidRDefault="00D87710" w:rsidP="00D87710">
      <w:pPr>
        <w:pStyle w:val="ListParagraph"/>
      </w:pPr>
    </w:p>
    <w:p w14:paraId="30FF19CC" w14:textId="452C5BF0" w:rsidR="00D87710" w:rsidRPr="00D87710" w:rsidRDefault="00D87710" w:rsidP="00D87710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is a blockchain and blockchain explorer: </w:t>
      </w:r>
      <w:hyperlink r:id="rId5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https://etherscan.io/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1A60E17" w14:textId="6706539C" w:rsidR="00D87710" w:rsidRPr="00D87710" w:rsidRDefault="00D87710" w:rsidP="00D87710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Review </w:t>
      </w:r>
      <w:hyperlink r:id="rId6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https://www.coinbase.com/learn/crypto-basics/what-is-a-blockchain</w:t>
        </w:r>
      </w:hyperlink>
    </w:p>
    <w:p w14:paraId="2095D8C3" w14:textId="10E0DAE3" w:rsidR="00D87710" w:rsidRPr="00D87710" w:rsidRDefault="00D87710" w:rsidP="00D87710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Review </w:t>
      </w:r>
      <w:hyperlink r:id="rId7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https://www.coinbase.com/learn/crypto-glossary/what-is-etherscan-and-how-to-use-it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2FBA1F5" w14:textId="3E3DD001" w:rsidR="00D87710" w:rsidRPr="00D87710" w:rsidRDefault="00D87710" w:rsidP="00D87710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Titan Builder Wallet: </w:t>
      </w:r>
      <w:hyperlink r:id="rId8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https://etherscan.io/address/0x4838b106fce9647bdf1e7877bf73ce8b0bad5f97</w:t>
        </w:r>
      </w:hyperlink>
    </w:p>
    <w:p w14:paraId="2A047606" w14:textId="14BD596F" w:rsidR="00D87710" w:rsidRDefault="00D87710" w:rsidP="00D87710">
      <w:pPr>
        <w:pStyle w:val="ListParagraph"/>
        <w:numPr>
          <w:ilvl w:val="1"/>
          <w:numId w:val="1"/>
        </w:numPr>
      </w:pPr>
      <w:r>
        <w:t xml:space="preserve">What is Titan Builder? </w:t>
      </w:r>
      <w:hyperlink r:id="rId9" w:history="1">
        <w:r w:rsidRPr="00C731A8">
          <w:rPr>
            <w:rStyle w:val="Hyperlink"/>
          </w:rPr>
          <w:t>https://www.titanbuilder.xyz/</w:t>
        </w:r>
      </w:hyperlink>
    </w:p>
    <w:p w14:paraId="2DBBBD8C" w14:textId="77777777" w:rsidR="000202DA" w:rsidRPr="000202DA" w:rsidRDefault="000202DA" w:rsidP="000202DA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0202DA">
        <w:rPr>
          <w:rFonts w:ascii="Arial" w:hAnsi="Arial" w:cs="Arial"/>
        </w:rPr>
        <w:t xml:space="preserve">Ethereum is like a big digital notebook where people record transactions. Every few seconds, a new page (called a block) is added. A </w:t>
      </w:r>
      <w:r w:rsidRPr="000202DA">
        <w:rPr>
          <w:rStyle w:val="Strong"/>
          <w:rFonts w:ascii="Arial" w:hAnsi="Arial" w:cs="Arial"/>
          <w:b w:val="0"/>
          <w:bCs w:val="0"/>
        </w:rPr>
        <w:t>block builder</w:t>
      </w:r>
      <w:r w:rsidRPr="000202DA">
        <w:rPr>
          <w:rFonts w:ascii="Arial" w:hAnsi="Arial" w:cs="Arial"/>
        </w:rPr>
        <w:t xml:space="preserve"> chooses which transactions go on the next page.</w:t>
      </w:r>
    </w:p>
    <w:p w14:paraId="16636460" w14:textId="77777777" w:rsidR="000202DA" w:rsidRPr="000202DA" w:rsidRDefault="000202DA" w:rsidP="000202DA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0202DA">
        <w:rPr>
          <w:rFonts w:ascii="Arial" w:hAnsi="Arial" w:cs="Arial"/>
        </w:rPr>
        <w:t xml:space="preserve">A </w:t>
      </w:r>
      <w:r w:rsidRPr="000202DA">
        <w:rPr>
          <w:rStyle w:val="Strong"/>
          <w:rFonts w:ascii="Arial" w:hAnsi="Arial" w:cs="Arial"/>
          <w:b w:val="0"/>
          <w:bCs w:val="0"/>
        </w:rPr>
        <w:t>neutral block builder</w:t>
      </w:r>
      <w:r w:rsidRPr="000202DA">
        <w:rPr>
          <w:rFonts w:ascii="Arial" w:hAnsi="Arial" w:cs="Arial"/>
          <w:b/>
          <w:bCs/>
        </w:rPr>
        <w:t xml:space="preserve"> </w:t>
      </w:r>
      <w:r w:rsidRPr="000202DA">
        <w:rPr>
          <w:rFonts w:ascii="Arial" w:hAnsi="Arial" w:cs="Arial"/>
        </w:rPr>
        <w:t>does this</w:t>
      </w:r>
      <w:r w:rsidRPr="000202DA">
        <w:rPr>
          <w:rFonts w:ascii="Arial" w:hAnsi="Arial" w:cs="Arial"/>
          <w:b/>
          <w:bCs/>
        </w:rPr>
        <w:t xml:space="preserve"> </w:t>
      </w:r>
      <w:r w:rsidRPr="000202DA">
        <w:rPr>
          <w:rStyle w:val="Strong"/>
          <w:rFonts w:ascii="Arial" w:hAnsi="Arial" w:cs="Arial"/>
          <w:b w:val="0"/>
          <w:bCs w:val="0"/>
        </w:rPr>
        <w:t>fairly</w:t>
      </w:r>
      <w:r w:rsidRPr="000202DA">
        <w:rPr>
          <w:rFonts w:ascii="Arial" w:hAnsi="Arial" w:cs="Arial"/>
        </w:rPr>
        <w:t>, without blocking anyone or picking favorites. They don’t choose transactions just to make more money or help certain people.</w:t>
      </w:r>
    </w:p>
    <w:p w14:paraId="78CEF80A" w14:textId="7F808574" w:rsidR="00D87710" w:rsidRDefault="000202DA" w:rsidP="000202DA">
      <w:pPr>
        <w:pStyle w:val="NormalWeb"/>
        <w:numPr>
          <w:ilvl w:val="2"/>
          <w:numId w:val="1"/>
        </w:numPr>
        <w:rPr>
          <w:rFonts w:ascii="Arial" w:hAnsi="Arial" w:cs="Arial"/>
        </w:rPr>
      </w:pPr>
      <w:r w:rsidRPr="000202DA">
        <w:rPr>
          <w:rFonts w:ascii="Arial" w:hAnsi="Arial" w:cs="Arial"/>
        </w:rPr>
        <w:t>This matters because Ethereum is meant to be</w:t>
      </w:r>
      <w:r>
        <w:rPr>
          <w:rFonts w:ascii="Arial" w:hAnsi="Arial" w:cs="Arial"/>
        </w:rPr>
        <w:t xml:space="preserve"> accessible to everyone</w:t>
      </w:r>
      <w:r w:rsidRPr="000202DA">
        <w:rPr>
          <w:rFonts w:ascii="Arial" w:hAnsi="Arial" w:cs="Arial"/>
          <w:b/>
          <w:bCs/>
        </w:rPr>
        <w:t xml:space="preserve">. </w:t>
      </w:r>
      <w:r w:rsidRPr="000202DA">
        <w:rPr>
          <w:rFonts w:ascii="Arial" w:hAnsi="Arial" w:cs="Arial"/>
        </w:rPr>
        <w:t xml:space="preserve">Being neutral helps keep the system trustworthy, so everyone’s transactions are treated </w:t>
      </w:r>
      <w:r w:rsidRPr="000202DA">
        <w:rPr>
          <w:rFonts w:ascii="Arial" w:hAnsi="Arial" w:cs="Arial"/>
        </w:rPr>
        <w:t>equally,</w:t>
      </w:r>
      <w:r w:rsidRPr="000202DA">
        <w:rPr>
          <w:rFonts w:ascii="Arial" w:hAnsi="Arial" w:cs="Arial"/>
        </w:rPr>
        <w:t xml:space="preserve"> and nothing is unfairly left out</w:t>
      </w:r>
      <w:r>
        <w:rPr>
          <w:rFonts w:ascii="Arial" w:hAnsi="Arial" w:cs="Arial"/>
        </w:rPr>
        <w:t xml:space="preserve">. </w:t>
      </w:r>
    </w:p>
    <w:p w14:paraId="5B7DCB16" w14:textId="3B3525AB" w:rsidR="00C756C3" w:rsidRPr="00C756C3" w:rsidRDefault="00C756C3" w:rsidP="00C756C3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C756C3">
        <w:rPr>
          <w:rFonts w:ascii="Arial" w:hAnsi="Arial" w:cs="Arial"/>
          <w:color w:val="000000" w:themeColor="text1"/>
        </w:rPr>
        <w:t xml:space="preserve">What type of cryptocurrency does this wallet use? </w:t>
      </w:r>
    </w:p>
    <w:p w14:paraId="7FE24B6B" w14:textId="6B0248BB" w:rsidR="00C756C3" w:rsidRPr="00C756C3" w:rsidRDefault="00C756C3" w:rsidP="00C756C3">
      <w:pPr>
        <w:pStyle w:val="NormalWeb"/>
        <w:numPr>
          <w:ilvl w:val="2"/>
          <w:numId w:val="1"/>
        </w:num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C756C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D7wbmbjBWG5HPkT6d4gh6SdQPp6z25vcF2</w:t>
      </w:r>
    </w:p>
    <w:p w14:paraId="1F650B69" w14:textId="039E5C3D" w:rsidR="00C756C3" w:rsidRPr="00C756C3" w:rsidRDefault="00C756C3" w:rsidP="00C756C3">
      <w:pPr>
        <w:pStyle w:val="NormalWeb"/>
        <w:numPr>
          <w:ilvl w:val="2"/>
          <w:numId w:val="1"/>
        </w:numPr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C756C3"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Put this into chain.so and see what the results are</w:t>
      </w:r>
    </w:p>
    <w:p w14:paraId="7FBE9EAD" w14:textId="0C2BE262" w:rsidR="001F191A" w:rsidRPr="001F191A" w:rsidRDefault="00C756C3" w:rsidP="001F191A">
      <w:pPr>
        <w:pStyle w:val="NormalWeb"/>
        <w:numPr>
          <w:ilvl w:val="2"/>
          <w:numId w:val="1"/>
        </w:numPr>
        <w:rPr>
          <w:rStyle w:val="Strong"/>
          <w:rFonts w:ascii="Arial" w:hAnsi="Arial" w:cs="Arial"/>
          <w:b w:val="0"/>
          <w:bCs w:val="0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How many transactions does it have?</w:t>
      </w:r>
    </w:p>
    <w:p w14:paraId="193C6055" w14:textId="2C461581" w:rsidR="001F191A" w:rsidRPr="001F191A" w:rsidRDefault="001F191A" w:rsidP="001F191A">
      <w:pPr>
        <w:pStyle w:val="NormalWeb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color w:val="000000" w:themeColor="text1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hd w:val="clear" w:color="auto" w:fill="FFFFFF"/>
        </w:rPr>
        <w:t>Hawk Crypto Scam</w:t>
      </w:r>
    </w:p>
    <w:p w14:paraId="66E96CEF" w14:textId="10C1D431" w:rsidR="001F191A" w:rsidRPr="001F191A" w:rsidRDefault="001F191A" w:rsidP="001F191A">
      <w:pPr>
        <w:pStyle w:val="NormalWeb"/>
        <w:numPr>
          <w:ilvl w:val="2"/>
          <w:numId w:val="1"/>
        </w:numPr>
        <w:rPr>
          <w:rStyle w:val="Emphasis"/>
          <w:rFonts w:ascii="Arial" w:hAnsi="Arial" w:cs="Arial"/>
          <w:i w:val="0"/>
          <w:iCs w:val="0"/>
          <w:color w:val="000000" w:themeColor="text1"/>
        </w:rPr>
      </w:pPr>
      <w:r>
        <w:rPr>
          <w:rStyle w:val="Emphasis"/>
          <w:rFonts w:ascii="Roboto" w:hAnsi="Roboto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HAWKXJXitdzwEopf2AtLtBkHR1WCUjGfZDk1uS8P4yAm</w:t>
      </w:r>
      <w:r>
        <w:rPr>
          <w:rStyle w:val="Emphasis"/>
          <w:rFonts w:ascii="Roboto" w:hAnsi="Roboto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 xml:space="preserve"> (wallet)</w:t>
      </w:r>
    </w:p>
    <w:p w14:paraId="5C77DD24" w14:textId="45B6A300" w:rsidR="001F191A" w:rsidRDefault="001F191A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hyperlink r:id="rId10" w:history="1">
        <w:r w:rsidRPr="00C731A8">
          <w:rPr>
            <w:rStyle w:val="Hyperlink"/>
            <w:rFonts w:ascii="Arial" w:hAnsi="Arial" w:cs="Arial"/>
          </w:rPr>
          <w:t>https://solscan.io/</w:t>
        </w:r>
      </w:hyperlink>
    </w:p>
    <w:p w14:paraId="5EB0D8C6" w14:textId="29B21A2A" w:rsidR="001F191A" w:rsidRDefault="001F191A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Transfers – 100 per page</w:t>
      </w:r>
    </w:p>
    <w:p w14:paraId="70CF6DAD" w14:textId="522F54B0" w:rsidR="001F191A" w:rsidRDefault="001F191A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Scroll to bottom – see where HAWK moved $58,000 off to each start wallet</w:t>
      </w:r>
    </w:p>
    <w:p w14:paraId="70BF596F" w14:textId="02DD467F" w:rsidR="001F191A" w:rsidRDefault="001F191A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See the $100K transfers</w:t>
      </w:r>
    </w:p>
    <w:p w14:paraId="7F61BA07" w14:textId="13EDF4E3" w:rsidR="001F191A" w:rsidRDefault="0002544B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Inflow transfers and put them into ChatGPT</w:t>
      </w:r>
    </w:p>
    <w:p w14:paraId="4CE99494" w14:textId="49B0222E" w:rsidR="0002544B" w:rsidRDefault="0002544B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Copy the Outflow transfers and put them into ChatGPT</w:t>
      </w:r>
    </w:p>
    <w:p w14:paraId="1F7856EF" w14:textId="09CB2787" w:rsidR="0002544B" w:rsidRDefault="0002544B" w:rsidP="001F191A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Type the prompt what do these Crypto transfers say about the HAWK token?</w:t>
      </w:r>
    </w:p>
    <w:p w14:paraId="1D64A440" w14:textId="15B2D8A3" w:rsidR="0002544B" w:rsidRPr="0002544B" w:rsidRDefault="0002544B" w:rsidP="0002544B">
      <w:pPr>
        <w:pStyle w:val="NormalWeb"/>
        <w:numPr>
          <w:ilvl w:val="3"/>
          <w:numId w:val="1"/>
        </w:numPr>
        <w:rPr>
          <w:rFonts w:ascii="Arial" w:hAnsi="Arial" w:cs="Arial"/>
          <w:color w:val="000000" w:themeColor="text1"/>
        </w:rPr>
      </w:pPr>
      <w:r w:rsidRPr="0002544B">
        <w:rPr>
          <w:rStyle w:val="Strong"/>
          <w:rFonts w:ascii="Arial" w:hAnsi="Arial" w:cs="Arial"/>
          <w:b w:val="0"/>
          <w:bCs w:val="0"/>
        </w:rPr>
        <w:t>HAWK is the dominant token</w:t>
      </w:r>
      <w:r w:rsidRPr="0002544B">
        <w:rPr>
          <w:rFonts w:ascii="Arial" w:hAnsi="Arial" w:cs="Arial"/>
        </w:rPr>
        <w:t xml:space="preserve"> being moved out, indicating it may be undergoing a dump or significant transfer by whales or institutions.</w:t>
      </w:r>
    </w:p>
    <w:p w14:paraId="7915460C" w14:textId="6C2C765F" w:rsidR="0002544B" w:rsidRPr="0002544B" w:rsidRDefault="0002544B" w:rsidP="0002544B">
      <w:pPr>
        <w:pStyle w:val="NormalWeb"/>
        <w:numPr>
          <w:ilvl w:val="3"/>
          <w:numId w:val="1"/>
        </w:numPr>
        <w:rPr>
          <w:rFonts w:ascii="Arial" w:hAnsi="Arial" w:cs="Arial"/>
          <w:color w:val="000000" w:themeColor="text1"/>
        </w:rPr>
      </w:pPr>
      <w:r w:rsidRPr="0002544B">
        <w:rPr>
          <w:rFonts w:ascii="Arial" w:hAnsi="Arial" w:cs="Arial"/>
        </w:rPr>
        <w:lastRenderedPageBreak/>
        <w:t>A small number of transfers coming in for HAWK, much lower volume than outflow ($19.93M outflow previously). This suggests more HAWK is going out than coming in — a net outflow.</w:t>
      </w:r>
    </w:p>
    <w:p w14:paraId="1CD4EBFC" w14:textId="77777777" w:rsidR="0002544B" w:rsidRDefault="0002544B" w:rsidP="0002544B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Ask does this indicate a Pump and Dump?</w:t>
      </w:r>
    </w:p>
    <w:p w14:paraId="4F6000B1" w14:textId="77777777" w:rsidR="0002544B" w:rsidRDefault="0002544B" w:rsidP="0002544B">
      <w:pPr>
        <w:pStyle w:val="NormalWeb"/>
        <w:numPr>
          <w:ilvl w:val="3"/>
          <w:numId w:val="1"/>
        </w:numPr>
        <w:rPr>
          <w:rFonts w:ascii="Arial" w:hAnsi="Arial" w:cs="Arial"/>
          <w:color w:val="000000" w:themeColor="text1"/>
        </w:rPr>
      </w:pPr>
      <w:r w:rsidRPr="0002544B">
        <w:rPr>
          <w:rFonts w:ascii="Arial" w:hAnsi="Arial" w:cs="Arial"/>
        </w:rPr>
        <w:t xml:space="preserve">The </w:t>
      </w:r>
      <w:r w:rsidRPr="0002544B">
        <w:rPr>
          <w:rStyle w:val="Strong"/>
          <w:rFonts w:ascii="Arial" w:hAnsi="Arial" w:cs="Arial"/>
          <w:b w:val="0"/>
          <w:bCs w:val="0"/>
        </w:rPr>
        <w:t>large outflow of HAWK tokens</w:t>
      </w:r>
      <w:r w:rsidRPr="0002544B">
        <w:rPr>
          <w:rFonts w:ascii="Arial" w:hAnsi="Arial" w:cs="Arial"/>
        </w:rPr>
        <w:t xml:space="preserve"> could mean:</w:t>
      </w:r>
    </w:p>
    <w:p w14:paraId="35AD90FE" w14:textId="77777777" w:rsidR="0002544B" w:rsidRDefault="0002544B" w:rsidP="0002544B">
      <w:pPr>
        <w:pStyle w:val="NormalWeb"/>
        <w:numPr>
          <w:ilvl w:val="4"/>
          <w:numId w:val="1"/>
        </w:numPr>
        <w:rPr>
          <w:rFonts w:ascii="Arial" w:hAnsi="Arial" w:cs="Arial"/>
          <w:color w:val="000000" w:themeColor="text1"/>
        </w:rPr>
      </w:pPr>
      <w:r w:rsidRPr="0002544B">
        <w:rPr>
          <w:rFonts w:ascii="Arial" w:hAnsi="Arial" w:cs="Arial"/>
        </w:rPr>
        <w:t xml:space="preserve">Someone is </w:t>
      </w:r>
      <w:r w:rsidRPr="0002544B">
        <w:rPr>
          <w:rStyle w:val="Strong"/>
          <w:rFonts w:ascii="Arial" w:hAnsi="Arial" w:cs="Arial"/>
          <w:b w:val="0"/>
          <w:bCs w:val="0"/>
        </w:rPr>
        <w:t>selling off a huge amount</w:t>
      </w:r>
      <w:r w:rsidRPr="0002544B">
        <w:rPr>
          <w:rFonts w:ascii="Arial" w:hAnsi="Arial" w:cs="Arial"/>
        </w:rPr>
        <w:t xml:space="preserve"> of HAWK.</w:t>
      </w:r>
    </w:p>
    <w:p w14:paraId="09F9D0E8" w14:textId="06A9A863" w:rsidR="0002544B" w:rsidRPr="0002544B" w:rsidRDefault="0002544B" w:rsidP="0002544B">
      <w:pPr>
        <w:pStyle w:val="NormalWeb"/>
        <w:numPr>
          <w:ilvl w:val="4"/>
          <w:numId w:val="1"/>
        </w:numPr>
        <w:rPr>
          <w:rFonts w:ascii="Arial" w:hAnsi="Arial" w:cs="Arial"/>
          <w:color w:val="000000" w:themeColor="text1"/>
        </w:rPr>
      </w:pPr>
      <w:r w:rsidRPr="0002544B">
        <w:rPr>
          <w:rFonts w:ascii="Arial" w:hAnsi="Arial" w:cs="Arial"/>
        </w:rPr>
        <w:t>Could be a “dump” phase where tokens are being offloaded.</w:t>
      </w:r>
    </w:p>
    <w:p w14:paraId="6F0878B4" w14:textId="2442973C" w:rsidR="0002544B" w:rsidRDefault="000518AD" w:rsidP="000518AD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Click on Balance changes and filter for 1 Dec 2024 to 5 Dec 2024</w:t>
      </w:r>
    </w:p>
    <w:p w14:paraId="6F682334" w14:textId="4FB59B10" w:rsidR="000518AD" w:rsidRDefault="000518AD" w:rsidP="000518AD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Sort by date and show the first 100 transactions</w:t>
      </w:r>
    </w:p>
    <w:p w14:paraId="01996823" w14:textId="227B2249" w:rsidR="000518AD" w:rsidRDefault="000518AD" w:rsidP="000518AD">
      <w:pPr>
        <w:pStyle w:val="NormalWeb"/>
        <w:numPr>
          <w:ilvl w:val="2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Put these transactions into ChatGPT and prompt ChatGPT to “track the pump and dump”</w:t>
      </w:r>
      <w:r w:rsidR="00665EAC">
        <w:rPr>
          <w:rFonts w:ascii="Arial" w:hAnsi="Arial" w:cs="Arial"/>
          <w:color w:val="000000" w:themeColor="text1"/>
        </w:rPr>
        <w:t xml:space="preserve"> to get an answer </w:t>
      </w:r>
      <w:proofErr w:type="gramStart"/>
      <w:r w:rsidR="00665EAC">
        <w:rPr>
          <w:rFonts w:ascii="Arial" w:hAnsi="Arial" w:cs="Arial"/>
          <w:color w:val="000000" w:themeColor="text1"/>
        </w:rPr>
        <w:t>similar to</w:t>
      </w:r>
      <w:proofErr w:type="gramEnd"/>
      <w:r w:rsidR="00665EAC">
        <w:rPr>
          <w:rFonts w:ascii="Arial" w:hAnsi="Arial" w:cs="Arial"/>
          <w:color w:val="000000" w:themeColor="text1"/>
        </w:rPr>
        <w:t xml:space="preserve"> the following:</w:t>
      </w:r>
    </w:p>
    <w:p w14:paraId="253547E2" w14:textId="09835BD2" w:rsidR="000518AD" w:rsidRDefault="00023925" w:rsidP="00665EAC">
      <w:pPr>
        <w:pStyle w:val="NormalWeb"/>
        <w:jc w:val="center"/>
        <w:rPr>
          <w:rFonts w:ascii="Arial" w:hAnsi="Arial" w:cs="Arial"/>
          <w:color w:val="000000" w:themeColor="text1"/>
        </w:rPr>
      </w:pPr>
      <w:r w:rsidRPr="00023925">
        <w:rPr>
          <w:rFonts w:ascii="Arial" w:hAnsi="Arial" w:cs="Arial"/>
          <w:color w:val="000000" w:themeColor="text1"/>
        </w:rPr>
        <w:drawing>
          <wp:inline distT="0" distB="0" distL="0" distR="0" wp14:anchorId="72FD8319" wp14:editId="6858BFD2">
            <wp:extent cx="4038600" cy="3103595"/>
            <wp:effectExtent l="0" t="0" r="0" b="0"/>
            <wp:docPr id="1099546956" name="Picture 1" descr="A screenshot of a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46956" name="Picture 1" descr="A screenshot of a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828" cy="31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925">
        <w:rPr>
          <w:rFonts w:ascii="Arial" w:hAnsi="Arial" w:cs="Arial"/>
          <w:color w:val="000000" w:themeColor="text1"/>
        </w:rPr>
        <w:drawing>
          <wp:inline distT="0" distB="0" distL="0" distR="0" wp14:anchorId="7EDF245C" wp14:editId="353ABCAF">
            <wp:extent cx="5943600" cy="2577465"/>
            <wp:effectExtent l="0" t="0" r="0" b="635"/>
            <wp:docPr id="22365836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836" name="Picture 1" descr="A screenshot of a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625D" w14:textId="6A0E8598" w:rsidR="00665EAC" w:rsidRDefault="00665EAC" w:rsidP="00665EAC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NFT Contract Address</w:t>
      </w:r>
    </w:p>
    <w:p w14:paraId="34EB2A53" w14:textId="08CED1E8" w:rsidR="00665EAC" w:rsidRDefault="00665EAC" w:rsidP="00665EAC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 to OpenSea.io</w:t>
      </w:r>
    </w:p>
    <w:p w14:paraId="10B5B8AB" w14:textId="75CCBA88" w:rsidR="00665EAC" w:rsidRDefault="00665EAC" w:rsidP="00665EAC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Search for REKT Invaders #570 </w:t>
      </w:r>
    </w:p>
    <w:p w14:paraId="52F70236" w14:textId="731A728B" w:rsidR="00665EAC" w:rsidRDefault="009D6893" w:rsidP="00665EAC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Scroll down to Blockchain Details</w:t>
      </w:r>
    </w:p>
    <w:p w14:paraId="07786857" w14:textId="3225FE29" w:rsidR="009D6893" w:rsidRDefault="009D6893" w:rsidP="008965B9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9D6893">
        <w:rPr>
          <w:rFonts w:ascii="Arial" w:hAnsi="Arial" w:cs="Arial"/>
          <w:color w:val="000000" w:themeColor="text1"/>
        </w:rPr>
        <w:t xml:space="preserve">Click on Contract ID and </w:t>
      </w:r>
      <w:r>
        <w:rPr>
          <w:rFonts w:ascii="Arial" w:hAnsi="Arial" w:cs="Arial"/>
          <w:color w:val="000000" w:themeColor="text1"/>
        </w:rPr>
        <w:t>examine the page that pops up</w:t>
      </w:r>
    </w:p>
    <w:p w14:paraId="31D5A9B1" w14:textId="20EBD61D" w:rsidR="009D6893" w:rsidRDefault="009D6893" w:rsidP="008965B9">
      <w:pPr>
        <w:pStyle w:val="NormalWeb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How much ETH is this Contract ID worth?</w:t>
      </w:r>
    </w:p>
    <w:p w14:paraId="6F014D0D" w14:textId="591189D0" w:rsidR="004C7B6D" w:rsidRDefault="004C7B6D" w:rsidP="004C7B6D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Review </w:t>
      </w:r>
      <w:hyperlink r:id="rId13" w:history="1">
        <w:r w:rsidRPr="00C731A8">
          <w:rPr>
            <w:rStyle w:val="Hyperlink"/>
            <w:rFonts w:ascii="Arial" w:hAnsi="Arial" w:cs="Arial"/>
          </w:rPr>
          <w:t>https://www.halborn.com/blog/post/explained-the-nft-trader-hack-december-2023</w:t>
        </w:r>
      </w:hyperlink>
    </w:p>
    <w:p w14:paraId="7D0C5DC0" w14:textId="018CA38F" w:rsidR="004C7B6D" w:rsidRDefault="004C7B6D" w:rsidP="004C7B6D">
      <w:pPr>
        <w:pStyle w:val="NormalWeb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AI to create an NFT: </w:t>
      </w:r>
      <w:hyperlink r:id="rId14" w:history="1">
        <w:r w:rsidRPr="00C731A8">
          <w:rPr>
            <w:rStyle w:val="Hyperlink"/>
            <w:rFonts w:ascii="Arial" w:hAnsi="Arial" w:cs="Arial"/>
          </w:rPr>
          <w:t>https://starryai.com/app/home</w:t>
        </w:r>
      </w:hyperlink>
    </w:p>
    <w:p w14:paraId="0C741D96" w14:textId="77777777" w:rsidR="004C7B6D" w:rsidRDefault="004C7B6D" w:rsidP="004C7B6D">
      <w:pPr>
        <w:pStyle w:val="NormalWeb"/>
        <w:ind w:left="360"/>
        <w:rPr>
          <w:rFonts w:ascii="Arial" w:hAnsi="Arial" w:cs="Arial"/>
          <w:color w:val="000000" w:themeColor="text1"/>
        </w:rPr>
      </w:pPr>
    </w:p>
    <w:p w14:paraId="1650C5D7" w14:textId="77777777" w:rsidR="004C7B6D" w:rsidRPr="009D6893" w:rsidRDefault="004C7B6D" w:rsidP="004C7B6D">
      <w:pPr>
        <w:pStyle w:val="NormalWeb"/>
        <w:ind w:left="720"/>
        <w:rPr>
          <w:rFonts w:ascii="Arial" w:hAnsi="Arial" w:cs="Arial"/>
          <w:color w:val="000000" w:themeColor="text1"/>
        </w:rPr>
      </w:pPr>
    </w:p>
    <w:sectPr w:rsidR="004C7B6D" w:rsidRPr="009D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5EA5"/>
    <w:multiLevelType w:val="multilevel"/>
    <w:tmpl w:val="723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36AD6"/>
    <w:multiLevelType w:val="hybridMultilevel"/>
    <w:tmpl w:val="61CE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166513">
    <w:abstractNumId w:val="1"/>
  </w:num>
  <w:num w:numId="2" w16cid:durableId="187669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3"/>
    <w:rsid w:val="000202DA"/>
    <w:rsid w:val="00022E1D"/>
    <w:rsid w:val="00023925"/>
    <w:rsid w:val="0002544B"/>
    <w:rsid w:val="000349EF"/>
    <w:rsid w:val="000518AD"/>
    <w:rsid w:val="00054E6F"/>
    <w:rsid w:val="0006592A"/>
    <w:rsid w:val="0006640D"/>
    <w:rsid w:val="00077566"/>
    <w:rsid w:val="000A4B83"/>
    <w:rsid w:val="000B1906"/>
    <w:rsid w:val="000C7EE2"/>
    <w:rsid w:val="000F0746"/>
    <w:rsid w:val="001032A1"/>
    <w:rsid w:val="00112C60"/>
    <w:rsid w:val="00131CA8"/>
    <w:rsid w:val="001961C5"/>
    <w:rsid w:val="001C1BDB"/>
    <w:rsid w:val="001E6BEA"/>
    <w:rsid w:val="001F191A"/>
    <w:rsid w:val="0021410E"/>
    <w:rsid w:val="00221733"/>
    <w:rsid w:val="002346F0"/>
    <w:rsid w:val="00252D33"/>
    <w:rsid w:val="0029024C"/>
    <w:rsid w:val="002A6BDD"/>
    <w:rsid w:val="003227D8"/>
    <w:rsid w:val="00331B91"/>
    <w:rsid w:val="00355B73"/>
    <w:rsid w:val="00386EE8"/>
    <w:rsid w:val="003960B9"/>
    <w:rsid w:val="003E03FB"/>
    <w:rsid w:val="003E3796"/>
    <w:rsid w:val="003E7B87"/>
    <w:rsid w:val="00414B43"/>
    <w:rsid w:val="00427879"/>
    <w:rsid w:val="00453502"/>
    <w:rsid w:val="00473037"/>
    <w:rsid w:val="00480C45"/>
    <w:rsid w:val="00483D86"/>
    <w:rsid w:val="004B5763"/>
    <w:rsid w:val="004B7C93"/>
    <w:rsid w:val="004C688A"/>
    <w:rsid w:val="004C7B6D"/>
    <w:rsid w:val="004D747D"/>
    <w:rsid w:val="004E2153"/>
    <w:rsid w:val="00500B62"/>
    <w:rsid w:val="00507062"/>
    <w:rsid w:val="005441F4"/>
    <w:rsid w:val="00553E61"/>
    <w:rsid w:val="0059704A"/>
    <w:rsid w:val="005A43CD"/>
    <w:rsid w:val="005C0E2D"/>
    <w:rsid w:val="005D0715"/>
    <w:rsid w:val="006213C5"/>
    <w:rsid w:val="00643E80"/>
    <w:rsid w:val="00644EC1"/>
    <w:rsid w:val="00665EAC"/>
    <w:rsid w:val="00673FB7"/>
    <w:rsid w:val="006A4C54"/>
    <w:rsid w:val="006B17C4"/>
    <w:rsid w:val="00703DC5"/>
    <w:rsid w:val="00706332"/>
    <w:rsid w:val="00751DE9"/>
    <w:rsid w:val="00767759"/>
    <w:rsid w:val="007B3287"/>
    <w:rsid w:val="007D1E9B"/>
    <w:rsid w:val="007D5246"/>
    <w:rsid w:val="007D66AC"/>
    <w:rsid w:val="00801ABD"/>
    <w:rsid w:val="0080327A"/>
    <w:rsid w:val="00865AF4"/>
    <w:rsid w:val="0086659E"/>
    <w:rsid w:val="00882F8A"/>
    <w:rsid w:val="008D0B09"/>
    <w:rsid w:val="008F13AC"/>
    <w:rsid w:val="008F1652"/>
    <w:rsid w:val="009143FE"/>
    <w:rsid w:val="009825DB"/>
    <w:rsid w:val="009A2FCF"/>
    <w:rsid w:val="009A485A"/>
    <w:rsid w:val="009B11EF"/>
    <w:rsid w:val="009B3596"/>
    <w:rsid w:val="009D6893"/>
    <w:rsid w:val="00A07EA2"/>
    <w:rsid w:val="00A16207"/>
    <w:rsid w:val="00A2124D"/>
    <w:rsid w:val="00A221E9"/>
    <w:rsid w:val="00A3509A"/>
    <w:rsid w:val="00A42FE4"/>
    <w:rsid w:val="00A63F96"/>
    <w:rsid w:val="00A76003"/>
    <w:rsid w:val="00AA0095"/>
    <w:rsid w:val="00AC0A81"/>
    <w:rsid w:val="00AC5EEF"/>
    <w:rsid w:val="00AC5F83"/>
    <w:rsid w:val="00B225ED"/>
    <w:rsid w:val="00B265E1"/>
    <w:rsid w:val="00B425C6"/>
    <w:rsid w:val="00B475D4"/>
    <w:rsid w:val="00B5399E"/>
    <w:rsid w:val="00B55254"/>
    <w:rsid w:val="00B57CF1"/>
    <w:rsid w:val="00B60048"/>
    <w:rsid w:val="00B90093"/>
    <w:rsid w:val="00B97F43"/>
    <w:rsid w:val="00BD0701"/>
    <w:rsid w:val="00BE73FC"/>
    <w:rsid w:val="00BF24DC"/>
    <w:rsid w:val="00C119EB"/>
    <w:rsid w:val="00C1464F"/>
    <w:rsid w:val="00C24A58"/>
    <w:rsid w:val="00C32A3F"/>
    <w:rsid w:val="00C56148"/>
    <w:rsid w:val="00C756C3"/>
    <w:rsid w:val="00C75941"/>
    <w:rsid w:val="00C93E37"/>
    <w:rsid w:val="00CB1642"/>
    <w:rsid w:val="00CD1D67"/>
    <w:rsid w:val="00CD27F7"/>
    <w:rsid w:val="00D019A1"/>
    <w:rsid w:val="00D053B6"/>
    <w:rsid w:val="00D2203F"/>
    <w:rsid w:val="00D31F4F"/>
    <w:rsid w:val="00D62FAC"/>
    <w:rsid w:val="00D6625E"/>
    <w:rsid w:val="00D77868"/>
    <w:rsid w:val="00D853D6"/>
    <w:rsid w:val="00D87710"/>
    <w:rsid w:val="00D949FD"/>
    <w:rsid w:val="00DD20E5"/>
    <w:rsid w:val="00DD2DE6"/>
    <w:rsid w:val="00DE46B8"/>
    <w:rsid w:val="00DF3147"/>
    <w:rsid w:val="00E13DFC"/>
    <w:rsid w:val="00E208EA"/>
    <w:rsid w:val="00E60AA5"/>
    <w:rsid w:val="00E829CA"/>
    <w:rsid w:val="00E84DD0"/>
    <w:rsid w:val="00EA1A54"/>
    <w:rsid w:val="00EA4A5D"/>
    <w:rsid w:val="00EA5F32"/>
    <w:rsid w:val="00EB61EC"/>
    <w:rsid w:val="00EC33A2"/>
    <w:rsid w:val="00EF2C81"/>
    <w:rsid w:val="00F1294C"/>
    <w:rsid w:val="00F17A37"/>
    <w:rsid w:val="00F23A0B"/>
    <w:rsid w:val="00F72CDD"/>
    <w:rsid w:val="00FA1756"/>
    <w:rsid w:val="00FC60B3"/>
    <w:rsid w:val="00FD35B5"/>
    <w:rsid w:val="00FE1390"/>
    <w:rsid w:val="00FE6C77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5E203"/>
  <w15:chartTrackingRefBased/>
  <w15:docId w15:val="{76344E51-61BD-0745-9078-81ECE14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7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02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02DA"/>
    <w:rPr>
      <w:b/>
      <w:bCs/>
    </w:rPr>
  </w:style>
  <w:style w:type="character" w:styleId="Emphasis">
    <w:name w:val="Emphasis"/>
    <w:basedOn w:val="DefaultParagraphFont"/>
    <w:uiPriority w:val="20"/>
    <w:qFormat/>
    <w:rsid w:val="001F1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scan.io/address/0x4838b106fce9647bdf1e7877bf73ce8b0bad5f97" TargetMode="External"/><Relationship Id="rId13" Type="http://schemas.openxmlformats.org/officeDocument/2006/relationships/hyperlink" Target="https://www.halborn.com/blog/post/explained-the-nft-trader-hack-december-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inbase.com/learn/crypto-glossary/what-is-etherscan-and-how-to-use-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inbase.com/learn/crypto-basics/what-is-a-blockcha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therscan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lsca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tanbuilder.xyz/" TargetMode="External"/><Relationship Id="rId14" Type="http://schemas.openxmlformats.org/officeDocument/2006/relationships/hyperlink" Target="https://starryai.com/app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stanihobbs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 Hobbs</dc:creator>
  <cp:keywords/>
  <dc:description/>
  <cp:lastModifiedBy>HOBBS, DESTANI</cp:lastModifiedBy>
  <cp:revision>5</cp:revision>
  <dcterms:created xsi:type="dcterms:W3CDTF">2025-07-03T14:28:00Z</dcterms:created>
  <dcterms:modified xsi:type="dcterms:W3CDTF">2025-07-03T16:16:00Z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2025-07-03T14:28:38Z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631fe2db-b9eb-4dbd-9c94-3b3e59f8667e</vt:lpwstr>
  </property>
  <property fmtid="{D5CDD505-2E9C-101B-9397-08002B2CF9AE}" pid="8" name="MSIP_Label_d8bb7484-22c2-4b98-9fb8-3ab13d821527_ContentBits">
    <vt:lpwstr>0</vt:lpwstr>
  </property>
</Properties>
</file>